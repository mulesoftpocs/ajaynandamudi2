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352" w:rsidRPr="00230477" w:rsidRDefault="00693352" w:rsidP="00693352">
      <w:pPr>
        <w:rPr>
          <w:color w:val="232427" w:themeColor="text1"/>
        </w:rPr>
      </w:pPr>
      <w:r w:rsidRPr="00230477">
        <w:rPr>
          <w:b/>
          <w:color w:val="232427" w:themeColor="text1"/>
          <w:sz w:val="28"/>
          <w:szCs w:val="28"/>
        </w:rPr>
        <w:t>How to build an API</w:t>
      </w:r>
      <w:r w:rsidRPr="00230477">
        <w:rPr>
          <w:color w:val="232427" w:themeColor="text1"/>
        </w:rPr>
        <w:t>:</w:t>
      </w:r>
    </w:p>
    <w:p w:rsidR="00693352" w:rsidRPr="00230477" w:rsidRDefault="00693352" w:rsidP="00693352">
      <w:pPr>
        <w:rPr>
          <w:color w:val="232427" w:themeColor="text1"/>
        </w:rPr>
      </w:pPr>
    </w:p>
    <w:p w:rsidR="00693352" w:rsidRPr="00230477" w:rsidRDefault="00693352" w:rsidP="00693352">
      <w:pPr>
        <w:rPr>
          <w:color w:val="232427" w:themeColor="text1"/>
        </w:rPr>
      </w:pPr>
      <w:r w:rsidRPr="00230477">
        <w:rPr>
          <w:color w:val="232427" w:themeColor="text1"/>
        </w:rPr>
        <w:t>Before going into building an API, we need to know the terms of RAML (REST API modelling language).</w:t>
      </w:r>
    </w:p>
    <w:p w:rsidR="00693352" w:rsidRPr="00230477" w:rsidRDefault="00693352" w:rsidP="00693352">
      <w:pPr>
        <w:rPr>
          <w:color w:val="232427" w:themeColor="text1"/>
        </w:rPr>
      </w:pPr>
    </w:p>
    <w:p w:rsidR="00693352" w:rsidRPr="00230477" w:rsidRDefault="00693352" w:rsidP="00693352">
      <w:pPr>
        <w:rPr>
          <w:color w:val="232427" w:themeColor="text1"/>
        </w:rPr>
      </w:pPr>
      <w:r w:rsidRPr="00230477">
        <w:rPr>
          <w:color w:val="232427" w:themeColor="text1"/>
        </w:rPr>
        <w:t>RAML (Rest API Modeling Language) is based on YAML format, which is used to design REST APIs. RAML provides various features, including standardization, reusability, easy readability, and much more.</w:t>
      </w:r>
    </w:p>
    <w:p w:rsidR="00693352" w:rsidRPr="00230477" w:rsidRDefault="00693352" w:rsidP="00693352">
      <w:pPr>
        <w:rPr>
          <w:color w:val="232427" w:themeColor="text1"/>
        </w:rPr>
      </w:pPr>
    </w:p>
    <w:p w:rsidR="00693352" w:rsidRPr="00230477" w:rsidRDefault="00693352" w:rsidP="00693352">
      <w:pPr>
        <w:rPr>
          <w:color w:val="232427" w:themeColor="text1"/>
        </w:rPr>
      </w:pPr>
      <w:r>
        <w:rPr>
          <w:b/>
          <w:color w:val="232427" w:themeColor="text1"/>
          <w:sz w:val="28"/>
          <w:szCs w:val="28"/>
        </w:rPr>
        <w:t>Steps to build an API:</w:t>
      </w:r>
    </w:p>
    <w:p w:rsidR="00693352" w:rsidRPr="00230477" w:rsidRDefault="00693352" w:rsidP="00693352">
      <w:pPr>
        <w:rPr>
          <w:color w:val="232427" w:themeColor="text1"/>
        </w:rPr>
      </w:pPr>
    </w:p>
    <w:p w:rsidR="00693352" w:rsidRPr="00230477" w:rsidRDefault="00693352" w:rsidP="00693352">
      <w:pPr>
        <w:rPr>
          <w:color w:val="232427" w:themeColor="text1"/>
        </w:rPr>
      </w:pPr>
      <w:r w:rsidRPr="00230477">
        <w:rPr>
          <w:color w:val="232427" w:themeColor="text1"/>
        </w:rPr>
        <w:t>1. Create an Anypoint Mule Soft Account</w:t>
      </w:r>
    </w:p>
    <w:p w:rsidR="00693352" w:rsidRPr="00230477" w:rsidRDefault="00693352" w:rsidP="00693352">
      <w:pPr>
        <w:rPr>
          <w:color w:val="232427" w:themeColor="text1"/>
        </w:rPr>
      </w:pPr>
      <w:r w:rsidRPr="00230477">
        <w:rPr>
          <w:color w:val="232427" w:themeColor="text1"/>
        </w:rPr>
        <w:t xml:space="preserve">   </w:t>
      </w:r>
    </w:p>
    <w:p w:rsidR="00693352" w:rsidRPr="00230477" w:rsidRDefault="00693352" w:rsidP="00693352">
      <w:pPr>
        <w:rPr>
          <w:color w:val="232427" w:themeColor="text1"/>
        </w:rPr>
      </w:pPr>
      <w:r w:rsidRPr="00230477">
        <w:rPr>
          <w:color w:val="232427" w:themeColor="text1"/>
        </w:rPr>
        <w:t xml:space="preserve">   *</w:t>
      </w:r>
      <w:r>
        <w:rPr>
          <w:color w:val="232427" w:themeColor="text1"/>
        </w:rPr>
        <w:t xml:space="preserve"> </w:t>
      </w:r>
      <w:r w:rsidRPr="00230477">
        <w:rPr>
          <w:color w:val="232427" w:themeColor="text1"/>
        </w:rPr>
        <w:t>Create an Anypoint Mule Soft account and sign into the Anypoint Mule Soft platform.</w:t>
      </w:r>
    </w:p>
    <w:p w:rsidR="00693352" w:rsidRPr="00230477" w:rsidRDefault="00693352" w:rsidP="00693352">
      <w:pPr>
        <w:rPr>
          <w:color w:val="232427" w:themeColor="text1"/>
        </w:rPr>
      </w:pPr>
    </w:p>
    <w:p w:rsidR="00693352" w:rsidRPr="00230477" w:rsidRDefault="00693352" w:rsidP="00693352">
      <w:pPr>
        <w:rPr>
          <w:color w:val="232427" w:themeColor="text1"/>
        </w:rPr>
      </w:pPr>
      <w:r w:rsidRPr="00230477">
        <w:rPr>
          <w:color w:val="232427" w:themeColor="text1"/>
        </w:rPr>
        <w:t xml:space="preserve">2. Add a New API </w:t>
      </w:r>
    </w:p>
    <w:p w:rsidR="00693352" w:rsidRPr="00230477" w:rsidRDefault="00693352" w:rsidP="00693352">
      <w:pPr>
        <w:rPr>
          <w:color w:val="232427" w:themeColor="text1"/>
        </w:rPr>
      </w:pPr>
      <w:r w:rsidRPr="00230477">
        <w:rPr>
          <w:color w:val="232427" w:themeColor="text1"/>
        </w:rPr>
        <w:t xml:space="preserve">   </w:t>
      </w:r>
    </w:p>
    <w:p w:rsidR="00693352" w:rsidRPr="00230477" w:rsidRDefault="00693352" w:rsidP="00693352">
      <w:pPr>
        <w:rPr>
          <w:color w:val="232427" w:themeColor="text1"/>
        </w:rPr>
      </w:pPr>
      <w:r w:rsidRPr="00230477">
        <w:rPr>
          <w:color w:val="232427" w:themeColor="text1"/>
        </w:rPr>
        <w:t xml:space="preserve">   *</w:t>
      </w:r>
      <w:r>
        <w:rPr>
          <w:color w:val="232427" w:themeColor="text1"/>
        </w:rPr>
        <w:t xml:space="preserve"> </w:t>
      </w:r>
      <w:r w:rsidRPr="00230477">
        <w:rPr>
          <w:color w:val="232427" w:themeColor="text1"/>
        </w:rPr>
        <w:t>First, go to API Manager</w:t>
      </w:r>
    </w:p>
    <w:p w:rsidR="00693352" w:rsidRDefault="00693352" w:rsidP="00693352">
      <w:pPr>
        <w:rPr>
          <w:color w:val="232427" w:themeColor="text1"/>
        </w:rPr>
      </w:pPr>
      <w:r w:rsidRPr="00230477">
        <w:rPr>
          <w:color w:val="232427" w:themeColor="text1"/>
        </w:rPr>
        <w:t xml:space="preserve">   *</w:t>
      </w:r>
      <w:r>
        <w:rPr>
          <w:color w:val="232427" w:themeColor="text1"/>
        </w:rPr>
        <w:t xml:space="preserve"> </w:t>
      </w:r>
      <w:r w:rsidRPr="00230477">
        <w:rPr>
          <w:color w:val="232427" w:themeColor="text1"/>
        </w:rPr>
        <w:t xml:space="preserve">Click API Manager to reach the API Manager Screen. Then, click Add New API. Fill in the </w:t>
      </w:r>
      <w:r>
        <w:rPr>
          <w:color w:val="232427" w:themeColor="text1"/>
        </w:rPr>
        <w:t xml:space="preserve">    </w:t>
      </w:r>
    </w:p>
    <w:p w:rsidR="00693352" w:rsidRPr="00230477" w:rsidRDefault="00693352" w:rsidP="00693352">
      <w:pPr>
        <w:rPr>
          <w:color w:val="232427" w:themeColor="text1"/>
        </w:rPr>
      </w:pPr>
      <w:r>
        <w:rPr>
          <w:color w:val="232427" w:themeColor="text1"/>
        </w:rPr>
        <w:t xml:space="preserve">     </w:t>
      </w:r>
      <w:proofErr w:type="gramStart"/>
      <w:r w:rsidRPr="00230477">
        <w:rPr>
          <w:color w:val="232427" w:themeColor="text1"/>
        </w:rPr>
        <w:t>details</w:t>
      </w:r>
      <w:proofErr w:type="gramEnd"/>
      <w:r w:rsidRPr="00230477">
        <w:rPr>
          <w:color w:val="232427" w:themeColor="text1"/>
        </w:rPr>
        <w:t xml:space="preserve"> like API name and Version name. Description and API endpoint are optional.</w:t>
      </w:r>
    </w:p>
    <w:p w:rsidR="00693352" w:rsidRPr="00230477" w:rsidRDefault="00693352" w:rsidP="00693352">
      <w:pPr>
        <w:rPr>
          <w:color w:val="232427" w:themeColor="text1"/>
        </w:rPr>
      </w:pPr>
      <w:r w:rsidRPr="00230477">
        <w:rPr>
          <w:color w:val="232427" w:themeColor="text1"/>
        </w:rPr>
        <w:t xml:space="preserve">   *</w:t>
      </w:r>
      <w:r>
        <w:rPr>
          <w:color w:val="232427" w:themeColor="text1"/>
        </w:rPr>
        <w:t xml:space="preserve"> </w:t>
      </w:r>
      <w:r w:rsidRPr="00230477">
        <w:rPr>
          <w:color w:val="232427" w:themeColor="text1"/>
        </w:rPr>
        <w:t>After filling in these details, click Add.</w:t>
      </w:r>
    </w:p>
    <w:p w:rsidR="00693352" w:rsidRPr="00230477" w:rsidRDefault="00693352" w:rsidP="00693352">
      <w:pPr>
        <w:rPr>
          <w:color w:val="232427" w:themeColor="text1"/>
        </w:rPr>
      </w:pPr>
    </w:p>
    <w:p w:rsidR="00693352" w:rsidRPr="00230477" w:rsidRDefault="00693352" w:rsidP="00693352">
      <w:pPr>
        <w:rPr>
          <w:color w:val="232427" w:themeColor="text1"/>
        </w:rPr>
      </w:pPr>
      <w:r w:rsidRPr="00230477">
        <w:rPr>
          <w:color w:val="232427" w:themeColor="text1"/>
        </w:rPr>
        <w:t>3. Define the API</w:t>
      </w:r>
    </w:p>
    <w:p w:rsidR="00693352" w:rsidRPr="00230477" w:rsidRDefault="00693352" w:rsidP="00693352">
      <w:pPr>
        <w:rPr>
          <w:color w:val="232427" w:themeColor="text1"/>
        </w:rPr>
      </w:pPr>
    </w:p>
    <w:p w:rsidR="00693352" w:rsidRPr="00230477" w:rsidRDefault="00693352" w:rsidP="00693352">
      <w:pPr>
        <w:rPr>
          <w:color w:val="232427" w:themeColor="text1"/>
        </w:rPr>
      </w:pPr>
      <w:r w:rsidRPr="00230477">
        <w:rPr>
          <w:color w:val="232427" w:themeColor="text1"/>
        </w:rPr>
        <w:t xml:space="preserve">   *</w:t>
      </w:r>
      <w:r>
        <w:rPr>
          <w:color w:val="232427" w:themeColor="text1"/>
        </w:rPr>
        <w:t xml:space="preserve"> </w:t>
      </w:r>
      <w:r w:rsidRPr="00230477">
        <w:rPr>
          <w:color w:val="232427" w:themeColor="text1"/>
        </w:rPr>
        <w:t xml:space="preserve">Next, click Define API in the API Designer. </w:t>
      </w:r>
    </w:p>
    <w:p w:rsidR="00693352" w:rsidRDefault="00693352" w:rsidP="00693352">
      <w:pPr>
        <w:rPr>
          <w:color w:val="232427" w:themeColor="text1"/>
        </w:rPr>
      </w:pPr>
      <w:r w:rsidRPr="00230477">
        <w:rPr>
          <w:color w:val="232427" w:themeColor="text1"/>
        </w:rPr>
        <w:t xml:space="preserve">   *</w:t>
      </w:r>
      <w:r>
        <w:rPr>
          <w:color w:val="232427" w:themeColor="text1"/>
        </w:rPr>
        <w:t xml:space="preserve"> </w:t>
      </w:r>
      <w:r w:rsidRPr="00230477">
        <w:rPr>
          <w:color w:val="232427" w:themeColor="text1"/>
        </w:rPr>
        <w:t xml:space="preserve">We will be navigated to API Manager Designer, where we can start writing the RAML. We </w:t>
      </w:r>
      <w:r>
        <w:rPr>
          <w:color w:val="232427" w:themeColor="text1"/>
        </w:rPr>
        <w:t xml:space="preserve">                  </w:t>
      </w:r>
    </w:p>
    <w:p w:rsidR="00693352" w:rsidRPr="00230477" w:rsidRDefault="00693352" w:rsidP="00693352">
      <w:pPr>
        <w:rPr>
          <w:color w:val="232427" w:themeColor="text1"/>
        </w:rPr>
      </w:pPr>
      <w:r>
        <w:rPr>
          <w:color w:val="232427" w:themeColor="text1"/>
        </w:rPr>
        <w:t xml:space="preserve">      </w:t>
      </w:r>
      <w:proofErr w:type="gramStart"/>
      <w:r w:rsidRPr="00230477">
        <w:rPr>
          <w:color w:val="232427" w:themeColor="text1"/>
        </w:rPr>
        <w:t>can</w:t>
      </w:r>
      <w:proofErr w:type="gramEnd"/>
      <w:r w:rsidRPr="00230477">
        <w:rPr>
          <w:color w:val="232427" w:themeColor="text1"/>
        </w:rPr>
        <w:t xml:space="preserve"> see the documentation on the right side, depending on the RAML we are writing.</w:t>
      </w:r>
    </w:p>
    <w:p w:rsidR="00693352" w:rsidRDefault="00693352" w:rsidP="00693352">
      <w:pPr>
        <w:rPr>
          <w:color w:val="232427" w:themeColor="text1"/>
        </w:rPr>
      </w:pPr>
      <w:r w:rsidRPr="00230477">
        <w:rPr>
          <w:color w:val="232427" w:themeColor="text1"/>
        </w:rPr>
        <w:t xml:space="preserve">   *</w:t>
      </w:r>
      <w:r>
        <w:rPr>
          <w:color w:val="232427" w:themeColor="text1"/>
        </w:rPr>
        <w:t xml:space="preserve"> </w:t>
      </w:r>
      <w:r w:rsidRPr="00230477">
        <w:rPr>
          <w:color w:val="232427" w:themeColor="text1"/>
        </w:rPr>
        <w:t xml:space="preserve">On the left side, we can see the RAML file name. By default, the file name will be api.raml. </w:t>
      </w:r>
      <w:r>
        <w:rPr>
          <w:color w:val="232427" w:themeColor="text1"/>
        </w:rPr>
        <w:t xml:space="preserve">   </w:t>
      </w:r>
    </w:p>
    <w:p w:rsidR="00693352" w:rsidRPr="00230477" w:rsidRDefault="00693352" w:rsidP="00693352">
      <w:pPr>
        <w:rPr>
          <w:color w:val="232427" w:themeColor="text1"/>
        </w:rPr>
      </w:pPr>
      <w:r>
        <w:rPr>
          <w:color w:val="232427" w:themeColor="text1"/>
        </w:rPr>
        <w:t xml:space="preserve">   * </w:t>
      </w:r>
      <w:r w:rsidRPr="00230477">
        <w:rPr>
          <w:color w:val="232427" w:themeColor="text1"/>
        </w:rPr>
        <w:t xml:space="preserve">We can rename the RAML filename by right clicking on api.raml. </w:t>
      </w:r>
    </w:p>
    <w:p w:rsidR="00693352" w:rsidRPr="00230477" w:rsidRDefault="00693352" w:rsidP="00693352">
      <w:pPr>
        <w:rPr>
          <w:color w:val="232427" w:themeColor="text1"/>
        </w:rPr>
      </w:pPr>
      <w:r w:rsidRPr="00230477">
        <w:rPr>
          <w:color w:val="232427" w:themeColor="text1"/>
        </w:rPr>
        <w:t xml:space="preserve">   *</w:t>
      </w:r>
      <w:r>
        <w:rPr>
          <w:color w:val="232427" w:themeColor="text1"/>
        </w:rPr>
        <w:t xml:space="preserve"> </w:t>
      </w:r>
      <w:r w:rsidRPr="00230477">
        <w:rPr>
          <w:color w:val="232427" w:themeColor="text1"/>
        </w:rPr>
        <w:t>The extension of a RAML file is always .raml</w:t>
      </w:r>
    </w:p>
    <w:p w:rsidR="00693352" w:rsidRDefault="00693352" w:rsidP="00693352">
      <w:pPr>
        <w:rPr>
          <w:color w:val="232427" w:themeColor="text1"/>
        </w:rPr>
      </w:pPr>
      <w:r w:rsidRPr="00230477">
        <w:rPr>
          <w:color w:val="232427" w:themeColor="text1"/>
        </w:rPr>
        <w:t xml:space="preserve">   *</w:t>
      </w:r>
      <w:r>
        <w:rPr>
          <w:color w:val="232427" w:themeColor="text1"/>
        </w:rPr>
        <w:t xml:space="preserve"> </w:t>
      </w:r>
      <w:r w:rsidRPr="00230477">
        <w:rPr>
          <w:color w:val="232427" w:themeColor="text1"/>
        </w:rPr>
        <w:t xml:space="preserve">We can see title and version have already been defined by default at the root level. Title and </w:t>
      </w:r>
    </w:p>
    <w:p w:rsidR="00693352" w:rsidRPr="00230477" w:rsidRDefault="00693352" w:rsidP="00693352">
      <w:pPr>
        <w:rPr>
          <w:color w:val="232427" w:themeColor="text1"/>
        </w:rPr>
      </w:pPr>
      <w:r>
        <w:rPr>
          <w:color w:val="232427" w:themeColor="text1"/>
        </w:rPr>
        <w:t xml:space="preserve">   * </w:t>
      </w:r>
      <w:r w:rsidRPr="00230477">
        <w:rPr>
          <w:color w:val="232427" w:themeColor="text1"/>
        </w:rPr>
        <w:t>Version will be the same, as we mentioned in Step 2. Now, we can start defining the RAML.</w:t>
      </w:r>
    </w:p>
    <w:p w:rsidR="00693352" w:rsidRDefault="00693352" w:rsidP="00693352">
      <w:pPr>
        <w:rPr>
          <w:color w:val="232427" w:themeColor="text1"/>
        </w:rPr>
      </w:pPr>
      <w:r w:rsidRPr="00230477">
        <w:rPr>
          <w:color w:val="232427" w:themeColor="text1"/>
        </w:rPr>
        <w:t xml:space="preserve">   *</w:t>
      </w:r>
      <w:r>
        <w:rPr>
          <w:color w:val="232427" w:themeColor="text1"/>
        </w:rPr>
        <w:t xml:space="preserve"> </w:t>
      </w:r>
      <w:r w:rsidRPr="00230477">
        <w:rPr>
          <w:color w:val="232427" w:themeColor="text1"/>
        </w:rPr>
        <w:t>As we are writing the RAML, we can see the documentati</w:t>
      </w:r>
      <w:r>
        <w:rPr>
          <w:color w:val="232427" w:themeColor="text1"/>
        </w:rPr>
        <w:t xml:space="preserve">on being generated on the right   </w:t>
      </w:r>
    </w:p>
    <w:p w:rsidR="00693352" w:rsidRPr="00230477" w:rsidRDefault="00693352" w:rsidP="00693352">
      <w:pPr>
        <w:rPr>
          <w:color w:val="232427" w:themeColor="text1"/>
        </w:rPr>
      </w:pPr>
      <w:r>
        <w:rPr>
          <w:color w:val="232427" w:themeColor="text1"/>
        </w:rPr>
        <w:t xml:space="preserve">       </w:t>
      </w:r>
      <w:proofErr w:type="gramStart"/>
      <w:r w:rsidRPr="00230477">
        <w:rPr>
          <w:color w:val="232427" w:themeColor="text1"/>
        </w:rPr>
        <w:t>side</w:t>
      </w:r>
      <w:proofErr w:type="gramEnd"/>
      <w:r w:rsidRPr="00230477">
        <w:rPr>
          <w:color w:val="232427" w:themeColor="text1"/>
        </w:rPr>
        <w:t xml:space="preserve"> of the screen.</w:t>
      </w:r>
    </w:p>
    <w:p w:rsidR="00693352" w:rsidRPr="00230477" w:rsidRDefault="00693352" w:rsidP="00693352">
      <w:pPr>
        <w:rPr>
          <w:color w:val="232427" w:themeColor="text1"/>
        </w:rPr>
      </w:pPr>
      <w:r w:rsidRPr="00230477">
        <w:rPr>
          <w:color w:val="232427" w:themeColor="text1"/>
        </w:rPr>
        <w:t xml:space="preserve">   </w:t>
      </w:r>
    </w:p>
    <w:p w:rsidR="00693352" w:rsidRPr="00230477" w:rsidRDefault="00693352" w:rsidP="00693352">
      <w:pPr>
        <w:rPr>
          <w:color w:val="232427" w:themeColor="text1"/>
        </w:rPr>
      </w:pPr>
      <w:r w:rsidRPr="00230477">
        <w:rPr>
          <w:color w:val="232427" w:themeColor="text1"/>
        </w:rPr>
        <w:t>4. Test the API from API Manager</w:t>
      </w:r>
    </w:p>
    <w:p w:rsidR="00693352" w:rsidRPr="00230477" w:rsidRDefault="00693352" w:rsidP="00693352">
      <w:pPr>
        <w:rPr>
          <w:color w:val="232427" w:themeColor="text1"/>
        </w:rPr>
      </w:pPr>
    </w:p>
    <w:p w:rsidR="00693352" w:rsidRDefault="00693352" w:rsidP="00693352">
      <w:pPr>
        <w:rPr>
          <w:color w:val="232427" w:themeColor="text1"/>
        </w:rPr>
      </w:pPr>
      <w:r w:rsidRPr="00230477">
        <w:rPr>
          <w:color w:val="232427" w:themeColor="text1"/>
        </w:rPr>
        <w:t xml:space="preserve">   </w:t>
      </w:r>
      <w:r>
        <w:rPr>
          <w:color w:val="232427" w:themeColor="text1"/>
        </w:rPr>
        <w:t xml:space="preserve"> </w:t>
      </w:r>
      <w:r w:rsidRPr="00230477">
        <w:rPr>
          <w:color w:val="232427" w:themeColor="text1"/>
        </w:rPr>
        <w:t>*</w:t>
      </w:r>
      <w:r>
        <w:rPr>
          <w:color w:val="232427" w:themeColor="text1"/>
        </w:rPr>
        <w:t xml:space="preserve"> </w:t>
      </w:r>
      <w:r w:rsidRPr="00230477">
        <w:rPr>
          <w:color w:val="232427" w:themeColor="text1"/>
        </w:rPr>
        <w:t xml:space="preserve">We need to enable Mocking Service for testing the API. Once we will enable the mocking </w:t>
      </w:r>
    </w:p>
    <w:p w:rsidR="00693352" w:rsidRPr="00230477" w:rsidRDefault="00693352" w:rsidP="00693352">
      <w:pPr>
        <w:rPr>
          <w:color w:val="232427" w:themeColor="text1"/>
        </w:rPr>
      </w:pPr>
      <w:r>
        <w:rPr>
          <w:color w:val="232427" w:themeColor="text1"/>
        </w:rPr>
        <w:t xml:space="preserve">      </w:t>
      </w:r>
      <w:proofErr w:type="gramStart"/>
      <w:r w:rsidRPr="00230477">
        <w:rPr>
          <w:color w:val="232427" w:themeColor="text1"/>
        </w:rPr>
        <w:t>service</w:t>
      </w:r>
      <w:proofErr w:type="gramEnd"/>
      <w:r w:rsidRPr="00230477">
        <w:rPr>
          <w:color w:val="232427" w:themeColor="text1"/>
        </w:rPr>
        <w:t>, then base URI will be added to the RAML.</w:t>
      </w:r>
    </w:p>
    <w:p w:rsidR="00693352" w:rsidRDefault="00693352" w:rsidP="00693352">
      <w:pPr>
        <w:rPr>
          <w:color w:val="232427" w:themeColor="text1"/>
        </w:rPr>
      </w:pPr>
      <w:r w:rsidRPr="00230477">
        <w:rPr>
          <w:color w:val="232427" w:themeColor="text1"/>
        </w:rPr>
        <w:t xml:space="preserve">   </w:t>
      </w:r>
      <w:r>
        <w:rPr>
          <w:color w:val="232427" w:themeColor="text1"/>
        </w:rPr>
        <w:t xml:space="preserve"> </w:t>
      </w:r>
      <w:r w:rsidRPr="00230477">
        <w:rPr>
          <w:color w:val="232427" w:themeColor="text1"/>
        </w:rPr>
        <w:t>*</w:t>
      </w:r>
      <w:r>
        <w:rPr>
          <w:color w:val="232427" w:themeColor="text1"/>
        </w:rPr>
        <w:t xml:space="preserve"> </w:t>
      </w:r>
      <w:r w:rsidRPr="00230477">
        <w:rPr>
          <w:color w:val="232427" w:themeColor="text1"/>
        </w:rPr>
        <w:t xml:space="preserve">After enabling the mocking service, we can test the REST API by clicking on any of the HTTP </w:t>
      </w:r>
    </w:p>
    <w:p w:rsidR="00693352" w:rsidRPr="00230477" w:rsidRDefault="00693352" w:rsidP="00693352">
      <w:pPr>
        <w:rPr>
          <w:color w:val="232427" w:themeColor="text1"/>
        </w:rPr>
      </w:pPr>
      <w:r>
        <w:rPr>
          <w:color w:val="232427" w:themeColor="text1"/>
        </w:rPr>
        <w:t xml:space="preserve">      </w:t>
      </w:r>
      <w:proofErr w:type="gramStart"/>
      <w:r w:rsidRPr="00230477">
        <w:rPr>
          <w:color w:val="232427" w:themeColor="text1"/>
        </w:rPr>
        <w:t>methods</w:t>
      </w:r>
      <w:proofErr w:type="gramEnd"/>
      <w:r w:rsidRPr="00230477">
        <w:rPr>
          <w:color w:val="232427" w:themeColor="text1"/>
        </w:rPr>
        <w:t xml:space="preserve"> on the right side of the screen.</w:t>
      </w:r>
      <w:bookmarkStart w:id="0" w:name="_GoBack"/>
      <w:bookmarkEnd w:id="0"/>
    </w:p>
    <w:p w:rsidR="00693352" w:rsidRPr="00230477" w:rsidRDefault="00693352" w:rsidP="00693352">
      <w:pPr>
        <w:rPr>
          <w:color w:val="232427" w:themeColor="text1"/>
        </w:rPr>
      </w:pPr>
    </w:p>
    <w:p w:rsidR="00A66691" w:rsidRPr="00A66691" w:rsidRDefault="00A66691" w:rsidP="00A66691">
      <w:pPr>
        <w:rPr>
          <w:color w:val="232427" w:themeColor="text1"/>
          <w:sz w:val="28"/>
          <w:szCs w:val="28"/>
        </w:rPr>
      </w:pPr>
    </w:p>
    <w:sectPr w:rsidR="00A66691" w:rsidRPr="00A66691" w:rsidSect="00A6669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160" w:right="1440" w:bottom="1296" w:left="1440" w:header="576" w:footer="3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778" w:rsidRDefault="00E01778" w:rsidP="008F39C0">
      <w:r>
        <w:separator/>
      </w:r>
    </w:p>
  </w:endnote>
  <w:endnote w:type="continuationSeparator" w:id="0">
    <w:p w:rsidR="00E01778" w:rsidRDefault="00E01778" w:rsidP="008F3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E21" w:rsidRDefault="00E30742">
    <w:pPr>
      <w:pStyle w:val="Footer"/>
    </w:pPr>
    <w:r w:rsidRPr="00A017F2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20C37B9" wp14:editId="59C2A978">
              <wp:simplePos x="0" y="0"/>
              <wp:positionH relativeFrom="column">
                <wp:posOffset>-805045</wp:posOffset>
              </wp:positionH>
              <wp:positionV relativeFrom="paragraph">
                <wp:posOffset>-141605</wp:posOffset>
              </wp:positionV>
              <wp:extent cx="4170680" cy="399415"/>
              <wp:effectExtent l="0" t="0" r="0" b="0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70680" cy="3994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017F2" w:rsidRPr="00371FCE" w:rsidRDefault="00A017F2" w:rsidP="00A017F2">
                          <w:pPr>
                            <w:rPr>
                              <w:b/>
                              <w:sz w:val="28"/>
                            </w:rPr>
                          </w:pPr>
                          <w:r w:rsidRPr="00371FCE">
                            <w:rPr>
                              <w:rFonts w:ascii="Calibri" w:hAnsi="Calibri" w:cs="Calibri"/>
                              <w:b/>
                              <w:sz w:val="28"/>
                            </w:rPr>
                            <w:t>© 2019 Miracle Software Systems, Inc.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20C37B9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26" type="#_x0000_t202" style="position:absolute;margin-left:-63.4pt;margin-top:-11.15pt;width:328.4pt;height:31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" filled="f" stroked="f" strokeweight=".5pt">
              <v:textbox>
                <w:txbxContent>
                  <w:p w:rsidR="00A017F2" w:rsidRPr="00371FCE" w:rsidRDefault="00A017F2" w:rsidP="00A017F2">
                    <w:pPr>
                      <w:rPr>
                        <w:b/>
                        <w:sz w:val="28"/>
                      </w:rPr>
                    </w:pPr>
                    <w:r w:rsidRPr="00371FCE">
                      <w:rPr>
                        <w:rFonts w:ascii="Calibri" w:hAnsi="Calibri" w:cs="Calibri"/>
                        <w:b/>
                        <w:sz w:val="28"/>
                      </w:rPr>
                      <w:t>© 2019 Miracle Software Systems, Inc.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0F5460E" wp14:editId="4C8D58C2">
              <wp:simplePos x="0" y="0"/>
              <wp:positionH relativeFrom="column">
                <wp:posOffset>4608830</wp:posOffset>
              </wp:positionH>
              <wp:positionV relativeFrom="paragraph">
                <wp:posOffset>-138565</wp:posOffset>
              </wp:positionV>
              <wp:extent cx="2105025" cy="399415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5025" cy="3994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F0E21" w:rsidRPr="00371FCE" w:rsidRDefault="001F0E21" w:rsidP="001F0E21">
                          <w:pPr>
                            <w:jc w:val="right"/>
                            <w:rPr>
                              <w:b/>
                              <w:sz w:val="28"/>
                            </w:rPr>
                          </w:pPr>
                          <w:r w:rsidRPr="00371FCE">
                            <w:rPr>
                              <w:rFonts w:ascii="Calibri" w:hAnsi="Calibri" w:cs="Calibri"/>
                              <w:b/>
                              <w:sz w:val="28"/>
                            </w:rPr>
                            <w:t>www.miraclesoft.com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0F5460E" id="Text Box 18" o:spid="_x0000_s1027" type="#_x0000_t202" style="position:absolute;margin-left:362.9pt;margin-top:-10.9pt;width:165.75pt;height:31.4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" filled="f" stroked="f" strokeweight=".5pt">
              <v:textbox>
                <w:txbxContent>
                  <w:p w:rsidR="001F0E21" w:rsidRPr="00371FCE" w:rsidRDefault="001F0E21" w:rsidP="001F0E21">
                    <w:pPr>
                      <w:jc w:val="right"/>
                      <w:rPr>
                        <w:b/>
                        <w:sz w:val="28"/>
                      </w:rPr>
                    </w:pPr>
                    <w:r w:rsidRPr="00371FCE">
                      <w:rPr>
                        <w:rFonts w:ascii="Calibri" w:hAnsi="Calibri" w:cs="Calibri"/>
                        <w:b/>
                        <w:sz w:val="28"/>
                      </w:rPr>
                      <w:t>www.miraclesoft.com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47993" behindDoc="0" locked="0" layoutInCell="1" allowOverlap="1">
              <wp:simplePos x="0" y="0"/>
              <wp:positionH relativeFrom="column">
                <wp:posOffset>-690880</wp:posOffset>
              </wp:positionH>
              <wp:positionV relativeFrom="paragraph">
                <wp:posOffset>-275455</wp:posOffset>
              </wp:positionV>
              <wp:extent cx="7305040" cy="78105"/>
              <wp:effectExtent l="0" t="0" r="0" b="0"/>
              <wp:wrapNone/>
              <wp:docPr id="38" name="Group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05040" cy="78105"/>
                        <a:chOff x="0" y="0"/>
                        <a:chExt cx="7305603" cy="78377"/>
                      </a:xfrm>
                    </wpg:grpSpPr>
                    <wps:wsp>
                      <wps:cNvPr id="35" name="Rectangle 35"/>
                      <wps:cNvSpPr/>
                      <wps:spPr>
                        <a:xfrm>
                          <a:off x="0" y="0"/>
                          <a:ext cx="5384800" cy="781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Rectangle 36"/>
                      <wps:cNvSpPr/>
                      <wps:spPr>
                        <a:xfrm>
                          <a:off x="5372100" y="0"/>
                          <a:ext cx="1442720" cy="781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Rectangle 37"/>
                      <wps:cNvSpPr/>
                      <wps:spPr>
                        <a:xfrm>
                          <a:off x="6804660" y="0"/>
                          <a:ext cx="500943" cy="78377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07DCA7" id="Group 38" o:spid="_x0000_s1026" style="position:absolute;margin-left:-54.4pt;margin-top:-21.7pt;width:575.2pt;height:6.15pt;z-index:251647993;mso-height-relative:margin" coordsize="73056,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">
              <v:rect id="Rectangle 35" o:spid="_x0000_s1027" style="position:absolute;width:53848;height: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qVWsUA&#10;AADbAAAADwAAAGRycy9kb3ducmV2LnhtbESP0WrCQBRE3wv+w3ILvhTdaBuR6CpqFYovtokfcMne&#10;JsHs3ZDdJunfu0Khj8PMnGHW28HUoqPWVZYVzKYRCOLc6ooLBdfsNFmCcB5ZY22ZFPySg+1m9LTG&#10;RNuev6hLfSEChF2CCkrvm0RKl5dk0E1tQxy8b9sa9EG2hdQt9gFuajmPooU0WHFYKLGhQ0n5Lf0x&#10;CrLL5+J4qmKeN7f33Vse71+O571S4+dhtwLhafD/4b/2h1bwGsPjS/gB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SpVaxQAAANsAAAAPAAAAAAAAAAAAAAAAAJgCAABkcnMv&#10;ZG93bnJldi54bWxQSwUGAAAAAAQABAD1AAAAigMAAAAA&#10;" fillcolor="#232427 [3213]" stroked="f" strokeweight="1pt"/>
              <v:rect id="Rectangle 36" o:spid="_x0000_s1028" style="position:absolute;left:53721;width:14427;height: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0c0MUA&#10;AADbAAAADwAAAGRycy9kb3ducmV2LnhtbESPQWvCQBSE74X+h+UVvOmmDWiJriEIgogUmtZDb4/s&#10;MxvNvg3ZNcb++m6h0OMwM98wq3y0rRio941jBc+zBARx5XTDtYLPj+30FYQPyBpbx6TgTh7y9ePD&#10;CjPtbvxOQxlqESHsM1RgQugyKX1lyKKfuY44eifXWwxR9rXUPd4i3LbyJUnm0mLDccFgRxtD1aW8&#10;WgX78yItzVAM3+kbHY07Hr62G6/U5GksliACjeE//NfeaQXpHH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3RzQxQAAANsAAAAPAAAAAAAAAAAAAAAAAJgCAABkcnMv&#10;ZG93bnJldi54bWxQSwUGAAAAAAQABAD1AAAAigMAAAAA&#10;" fillcolor="#2368a0 [3204]" stroked="f" strokeweight="1pt"/>
              <v:rect id="Rectangle 37" o:spid="_x0000_s1029" style="position:absolute;left:68046;width:5010;height: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NdQMcA&#10;AADbAAAADwAAAGRycy9kb3ducmV2LnhtbESP3WoCMRSE7wXfIRzBO81qoa2rUaRQqIgUfyjt3XFz&#10;3KxuTpZNdNc+fVMo9HKYmW+Y2aK1pbhR7QvHCkbDBARx5nTBuYLD/nXwDMIHZI2lY1JwJw+Lebcz&#10;w1S7hrd024VcRAj7FBWYEKpUSp8ZsuiHriKO3snVFkOUdS51jU2E21KOk+RRWiw4Lhis6MVQdtld&#10;rQJ3/p4c1s3mctybSfbxNc4/V++NUv1eu5yCCNSG//Bf+00reHiC3y/xB8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zXUDHAAAA2wAAAA8AAAAAAAAAAAAAAAAAmAIAAGRy&#10;cy9kb3ducmV2LnhtbFBLBQYAAAAABAAEAPUAAACMAwAAAAA=&#10;" fillcolor="#00aae7 [3215]" stroked="f" strokeweight="1pt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E21" w:rsidRDefault="00DF44F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-934085</wp:posOffset>
              </wp:positionH>
              <wp:positionV relativeFrom="paragraph">
                <wp:posOffset>-2232199</wp:posOffset>
              </wp:positionV>
              <wp:extent cx="7863840" cy="3319145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3840" cy="3319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45098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320081" id="Rectangle 8" o:spid="_x0000_s1026" style="position:absolute;margin-left:-73.55pt;margin-top:-175.75pt;width:619.2pt;height:261.3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" stroked="f" strokeweight="1pt">
              <v:fill opacity="29555f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-2228850</wp:posOffset>
              </wp:positionV>
              <wp:extent cx="7863840" cy="486410"/>
              <wp:effectExtent l="0" t="0" r="0" b="0"/>
              <wp:wrapNone/>
              <wp:docPr id="13" name="Right Tri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63840" cy="486410"/>
                      </a:xfrm>
                      <a:prstGeom prst="rtTriangle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1F7491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3" o:spid="_x0000_s1026" type="#_x0000_t6" style="position:absolute;margin-left:-1in;margin-top:-175.5pt;width:619.2pt;height:38.3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" fillcolor="white [3212]" stroked="f" strokeweight="1pt"/>
          </w:pict>
        </mc:Fallback>
      </mc:AlternateContent>
    </w:r>
    <w:r w:rsidR="00B077D8">
      <w:rPr>
        <w:noProof/>
      </w:rPr>
      <w:drawing>
        <wp:anchor distT="0" distB="0" distL="114300" distR="114300" simplePos="0" relativeHeight="251681792" behindDoc="1" locked="0" layoutInCell="1" allowOverlap="1">
          <wp:simplePos x="0" y="0"/>
          <wp:positionH relativeFrom="margin">
            <wp:posOffset>-914400</wp:posOffset>
          </wp:positionH>
          <wp:positionV relativeFrom="margin">
            <wp:posOffset>4735830</wp:posOffset>
          </wp:positionV>
          <wp:extent cx="7863205" cy="3883025"/>
          <wp:effectExtent l="0" t="0" r="0" b="317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beyza-nur-kocaosmanoglu-1290279-unsplash.jpg"/>
                  <pic:cNvPicPr/>
                </pic:nvPicPr>
                <pic:blipFill rotWithShape="1"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7863205" cy="38830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12DCB" w:rsidRPr="001F0E2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F951EE1" wp14:editId="66CE661E">
              <wp:simplePos x="0" y="0"/>
              <wp:positionH relativeFrom="column">
                <wp:posOffset>-760095</wp:posOffset>
              </wp:positionH>
              <wp:positionV relativeFrom="paragraph">
                <wp:posOffset>1197610</wp:posOffset>
              </wp:positionV>
              <wp:extent cx="3182620" cy="399415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82620" cy="3994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F3856" w:rsidRPr="002F3856" w:rsidRDefault="002F3856" w:rsidP="002F3856">
                          <w:pPr>
                            <w:rPr>
                              <w:b/>
                              <w:color w:val="FFFFFF" w:themeColor="background2"/>
                              <w:sz w:val="28"/>
                            </w:rPr>
                          </w:pPr>
                          <w:r w:rsidRPr="002F3856">
                            <w:rPr>
                              <w:rFonts w:ascii="Calibri" w:hAnsi="Calibri" w:cs="Calibri"/>
                              <w:b/>
                              <w:color w:val="FFFFFF" w:themeColor="background2"/>
                              <w:sz w:val="28"/>
                            </w:rPr>
                            <w:t>© 2019 Miracle Software Systems, Inc.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F951EE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8" type="#_x0000_t202" style="position:absolute;margin-left:-59.85pt;margin-top:94.3pt;width:250.6pt;height:31.4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" filled="f" stroked="f" strokeweight=".5pt">
              <v:textbox>
                <w:txbxContent>
                  <w:p w:rsidR="002F3856" w:rsidRPr="002F3856" w:rsidRDefault="002F3856" w:rsidP="002F3856">
                    <w:pPr>
                      <w:rPr>
                        <w:b/>
                        <w:color w:val="FFFFFF" w:themeColor="background2"/>
                        <w:sz w:val="28"/>
                      </w:rPr>
                    </w:pPr>
                    <w:r w:rsidRPr="002F3856">
                      <w:rPr>
                        <w:rFonts w:ascii="Calibri" w:hAnsi="Calibri" w:cs="Calibri"/>
                        <w:b/>
                        <w:color w:val="FFFFFF" w:themeColor="background2"/>
                        <w:sz w:val="28"/>
                      </w:rPr>
                      <w:t>© 2019 Miracle Software Systems, Inc.</w:t>
                    </w:r>
                  </w:p>
                </w:txbxContent>
              </v:textbox>
            </v:shape>
          </w:pict>
        </mc:Fallback>
      </mc:AlternateContent>
    </w:r>
    <w:r w:rsidR="00A12DCB" w:rsidRPr="001F0E2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8E538E" wp14:editId="24283240">
              <wp:simplePos x="0" y="0"/>
              <wp:positionH relativeFrom="column">
                <wp:posOffset>3976370</wp:posOffset>
              </wp:positionH>
              <wp:positionV relativeFrom="paragraph">
                <wp:posOffset>1197368</wp:posOffset>
              </wp:positionV>
              <wp:extent cx="2742565" cy="399415"/>
              <wp:effectExtent l="0" t="0" r="0" b="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2565" cy="3994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F3856" w:rsidRPr="002F3856" w:rsidRDefault="002F3856" w:rsidP="002F3856">
                          <w:pPr>
                            <w:jc w:val="right"/>
                            <w:rPr>
                              <w:b/>
                              <w:color w:val="FFFFFF" w:themeColor="background2"/>
                              <w:sz w:val="28"/>
                            </w:rPr>
                          </w:pPr>
                          <w:r w:rsidRPr="002F3856">
                            <w:rPr>
                              <w:rFonts w:ascii="Calibri" w:hAnsi="Calibri" w:cs="Calibri"/>
                              <w:b/>
                              <w:color w:val="FFFFFF" w:themeColor="background2"/>
                              <w:sz w:val="28"/>
                            </w:rPr>
                            <w:t>www.miraclesoft.com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98E538E" id="Text Box 21" o:spid="_x0000_s1029" type="#_x0000_t202" style="position:absolute;margin-left:313.1pt;margin-top:94.3pt;width:215.95pt;height:31.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" filled="f" stroked="f" strokeweight=".5pt">
              <v:textbox>
                <w:txbxContent>
                  <w:p w:rsidR="002F3856" w:rsidRPr="002F3856" w:rsidRDefault="002F3856" w:rsidP="002F3856">
                    <w:pPr>
                      <w:jc w:val="right"/>
                      <w:rPr>
                        <w:b/>
                        <w:color w:val="FFFFFF" w:themeColor="background2"/>
                        <w:sz w:val="28"/>
                      </w:rPr>
                    </w:pPr>
                    <w:r w:rsidRPr="002F3856">
                      <w:rPr>
                        <w:rFonts w:ascii="Calibri" w:hAnsi="Calibri" w:cs="Calibri"/>
                        <w:b/>
                        <w:color w:val="FFFFFF" w:themeColor="background2"/>
                        <w:sz w:val="28"/>
                      </w:rPr>
                      <w:t>www.miraclesoft.com</w:t>
                    </w:r>
                  </w:p>
                </w:txbxContent>
              </v:textbox>
            </v:shape>
          </w:pict>
        </mc:Fallback>
      </mc:AlternateContent>
    </w:r>
    <w:r w:rsidR="00A12DCB">
      <w:rPr>
        <w:noProof/>
      </w:rPr>
      <w:drawing>
        <wp:anchor distT="0" distB="0" distL="114300" distR="114300" simplePos="0" relativeHeight="251683840" behindDoc="0" locked="0" layoutInCell="1" allowOverlap="1">
          <wp:simplePos x="0" y="0"/>
          <wp:positionH relativeFrom="margin">
            <wp:posOffset>-942975</wp:posOffset>
          </wp:positionH>
          <wp:positionV relativeFrom="margin">
            <wp:posOffset>7534275</wp:posOffset>
          </wp:positionV>
          <wp:extent cx="7863840" cy="1113155"/>
          <wp:effectExtent l="0" t="0" r="0" b="4445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Footer#1.png"/>
                  <pic:cNvPicPr/>
                </pic:nvPicPr>
                <pic:blipFill>
                  <a:blip r:embed="rId2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63840" cy="11131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778" w:rsidRDefault="00E01778" w:rsidP="008F39C0">
      <w:r>
        <w:separator/>
      </w:r>
    </w:p>
  </w:footnote>
  <w:footnote w:type="continuationSeparator" w:id="0">
    <w:p w:rsidR="00E01778" w:rsidRDefault="00E01778" w:rsidP="008F39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691" w:rsidRDefault="00A66691">
    <w:pPr>
      <w:pStyle w:val="Header"/>
    </w:pPr>
    <w:r>
      <w:rPr>
        <w:noProof/>
      </w:rPr>
      <w:drawing>
        <wp:anchor distT="0" distB="0" distL="114300" distR="114300" simplePos="0" relativeHeight="251680768" behindDoc="0" locked="0" layoutInCell="1" allowOverlap="1">
          <wp:simplePos x="0" y="0"/>
          <wp:positionH relativeFrom="margin">
            <wp:posOffset>-944880</wp:posOffset>
          </wp:positionH>
          <wp:positionV relativeFrom="margin">
            <wp:posOffset>-1376477</wp:posOffset>
          </wp:positionV>
          <wp:extent cx="7863840" cy="1292860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age-header-v1.0.png"/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3840" cy="1292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E21" w:rsidRDefault="003812A2">
    <w:pPr>
      <w:pStyle w:val="Header"/>
    </w:pPr>
    <w:r>
      <w:rPr>
        <w:noProof/>
      </w:rPr>
      <w:drawing>
        <wp:anchor distT="0" distB="0" distL="114300" distR="114300" simplePos="0" relativeHeight="251676672" behindDoc="0" locked="0" layoutInCell="1" allowOverlap="1">
          <wp:simplePos x="0" y="0"/>
          <wp:positionH relativeFrom="margin">
            <wp:posOffset>-329073</wp:posOffset>
          </wp:positionH>
          <wp:positionV relativeFrom="margin">
            <wp:posOffset>-577850</wp:posOffset>
          </wp:positionV>
          <wp:extent cx="3017520" cy="828040"/>
          <wp:effectExtent l="0" t="0" r="508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miracle-logo-dark.png"/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17520" cy="828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E270FE"/>
    <w:multiLevelType w:val="hybridMultilevel"/>
    <w:tmpl w:val="148EF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8E"/>
    <w:rsid w:val="00052963"/>
    <w:rsid w:val="000530A2"/>
    <w:rsid w:val="000601A2"/>
    <w:rsid w:val="0006208E"/>
    <w:rsid w:val="00084357"/>
    <w:rsid w:val="00094624"/>
    <w:rsid w:val="000D207B"/>
    <w:rsid w:val="000E18B2"/>
    <w:rsid w:val="00103BDD"/>
    <w:rsid w:val="0010751D"/>
    <w:rsid w:val="001435BB"/>
    <w:rsid w:val="00143D3E"/>
    <w:rsid w:val="0017783E"/>
    <w:rsid w:val="001B031D"/>
    <w:rsid w:val="001D268E"/>
    <w:rsid w:val="001E6EE9"/>
    <w:rsid w:val="001F0E21"/>
    <w:rsid w:val="00227296"/>
    <w:rsid w:val="00232D1D"/>
    <w:rsid w:val="00277B75"/>
    <w:rsid w:val="002B34AC"/>
    <w:rsid w:val="002F3856"/>
    <w:rsid w:val="00304E86"/>
    <w:rsid w:val="003566AA"/>
    <w:rsid w:val="00371FCE"/>
    <w:rsid w:val="00374DF4"/>
    <w:rsid w:val="00375BD4"/>
    <w:rsid w:val="003812A2"/>
    <w:rsid w:val="003B62E2"/>
    <w:rsid w:val="003C04AF"/>
    <w:rsid w:val="003F6753"/>
    <w:rsid w:val="00413378"/>
    <w:rsid w:val="004301D2"/>
    <w:rsid w:val="00446133"/>
    <w:rsid w:val="004461A7"/>
    <w:rsid w:val="00494EF5"/>
    <w:rsid w:val="004D2AD0"/>
    <w:rsid w:val="004E24EC"/>
    <w:rsid w:val="0053533D"/>
    <w:rsid w:val="00564500"/>
    <w:rsid w:val="00576F39"/>
    <w:rsid w:val="00611796"/>
    <w:rsid w:val="006162E2"/>
    <w:rsid w:val="00621341"/>
    <w:rsid w:val="00693352"/>
    <w:rsid w:val="006B210A"/>
    <w:rsid w:val="006B5A49"/>
    <w:rsid w:val="006D48AE"/>
    <w:rsid w:val="007058A4"/>
    <w:rsid w:val="00735242"/>
    <w:rsid w:val="007414F2"/>
    <w:rsid w:val="0076690D"/>
    <w:rsid w:val="00784E9E"/>
    <w:rsid w:val="00785928"/>
    <w:rsid w:val="007C2895"/>
    <w:rsid w:val="007E5AEF"/>
    <w:rsid w:val="007E608A"/>
    <w:rsid w:val="00861827"/>
    <w:rsid w:val="0089744D"/>
    <w:rsid w:val="008A33BC"/>
    <w:rsid w:val="008F39C0"/>
    <w:rsid w:val="00913568"/>
    <w:rsid w:val="00915E7F"/>
    <w:rsid w:val="0092763D"/>
    <w:rsid w:val="0095553F"/>
    <w:rsid w:val="00982221"/>
    <w:rsid w:val="009913CB"/>
    <w:rsid w:val="009D6D56"/>
    <w:rsid w:val="00A017F2"/>
    <w:rsid w:val="00A10BAF"/>
    <w:rsid w:val="00A12DCB"/>
    <w:rsid w:val="00A201D3"/>
    <w:rsid w:val="00A3419E"/>
    <w:rsid w:val="00A35C4D"/>
    <w:rsid w:val="00A44F09"/>
    <w:rsid w:val="00A66691"/>
    <w:rsid w:val="00A71E1D"/>
    <w:rsid w:val="00A76D3D"/>
    <w:rsid w:val="00A81A2F"/>
    <w:rsid w:val="00AB26C1"/>
    <w:rsid w:val="00AD2B06"/>
    <w:rsid w:val="00B0683C"/>
    <w:rsid w:val="00B077D8"/>
    <w:rsid w:val="00B1150E"/>
    <w:rsid w:val="00B43A6A"/>
    <w:rsid w:val="00B951B9"/>
    <w:rsid w:val="00BC03C4"/>
    <w:rsid w:val="00BC778C"/>
    <w:rsid w:val="00BF35E8"/>
    <w:rsid w:val="00C45D8F"/>
    <w:rsid w:val="00C81323"/>
    <w:rsid w:val="00D443D8"/>
    <w:rsid w:val="00D625A5"/>
    <w:rsid w:val="00D737AC"/>
    <w:rsid w:val="00DF44F3"/>
    <w:rsid w:val="00E01778"/>
    <w:rsid w:val="00E2574F"/>
    <w:rsid w:val="00E30742"/>
    <w:rsid w:val="00E52C65"/>
    <w:rsid w:val="00E64587"/>
    <w:rsid w:val="00E80868"/>
    <w:rsid w:val="00F044E3"/>
    <w:rsid w:val="00F3578C"/>
    <w:rsid w:val="00F37141"/>
    <w:rsid w:val="00F76D75"/>
    <w:rsid w:val="00FA51E2"/>
    <w:rsid w:val="00FE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29129BBF-2EA6-4245-B10B-F714F603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352"/>
  </w:style>
  <w:style w:type="paragraph" w:styleId="Heading1">
    <w:name w:val="heading 1"/>
    <w:basedOn w:val="Normal"/>
    <w:next w:val="Normal"/>
    <w:link w:val="Heading1Char"/>
    <w:uiPriority w:val="9"/>
    <w:qFormat/>
    <w:rsid w:val="00A66691"/>
    <w:pPr>
      <w:keepNext/>
      <w:keepLines/>
      <w:spacing w:before="120" w:after="120"/>
      <w:outlineLvl w:val="0"/>
    </w:pPr>
    <w:rPr>
      <w:rFonts w:ascii="Calibri" w:eastAsia="MS Mincho" w:hAnsi="Calibri" w:cs="Times New Roman"/>
      <w:b/>
      <w:bCs/>
      <w:color w:val="2368A0" w:themeColor="accent1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341"/>
    <w:pPr>
      <w:keepNext/>
      <w:keepLines/>
      <w:spacing w:before="200"/>
      <w:outlineLvl w:val="1"/>
    </w:pPr>
    <w:rPr>
      <w:rFonts w:ascii="Calibri" w:eastAsia="MS Mincho" w:hAnsi="Calibri" w:cs="Times New Roman"/>
      <w:b/>
      <w:bCs/>
      <w:color w:val="0D416B" w:themeColor="accent3"/>
      <w:sz w:val="4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21341"/>
    <w:pPr>
      <w:keepNext/>
      <w:keepLines/>
      <w:spacing w:before="200"/>
      <w:outlineLvl w:val="2"/>
    </w:pPr>
    <w:rPr>
      <w:rFonts w:ascii="Calibri" w:eastAsia="MS Mincho" w:hAnsi="Calibri" w:cs="Times New Roman"/>
      <w:b/>
      <w:bCs/>
      <w:color w:val="00AAE7" w:themeColor="accent2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341"/>
    <w:pPr>
      <w:keepNext/>
      <w:keepLines/>
      <w:spacing w:before="200"/>
      <w:outlineLvl w:val="3"/>
    </w:pPr>
    <w:rPr>
      <w:rFonts w:ascii="Calibri" w:eastAsia="MS Mincho" w:hAnsi="Calibri" w:cs="Times New Roman"/>
      <w:bCs/>
      <w:iCs/>
      <w:color w:val="0D416B" w:themeColor="accent3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1341"/>
    <w:pPr>
      <w:keepNext/>
      <w:keepLines/>
      <w:spacing w:before="200"/>
      <w:outlineLvl w:val="4"/>
    </w:pPr>
    <w:rPr>
      <w:rFonts w:ascii="Calibri" w:eastAsia="MS Mincho" w:hAnsi="Calibri" w:cs="Times New Roman"/>
      <w:i/>
      <w:color w:val="00AAE7" w:themeColor="accent2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341"/>
    <w:pPr>
      <w:spacing w:before="240" w:after="60"/>
      <w:outlineLvl w:val="5"/>
    </w:pPr>
    <w:rPr>
      <w:rFonts w:ascii="Calibri" w:eastAsia="MS Mincho" w:hAnsi="Calibri" w:cs="Times New Roman"/>
      <w:bCs/>
      <w:i/>
      <w:color w:val="0D416B" w:themeColor="accent3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9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9C0"/>
  </w:style>
  <w:style w:type="paragraph" w:styleId="Footer">
    <w:name w:val="footer"/>
    <w:basedOn w:val="Normal"/>
    <w:link w:val="FooterChar"/>
    <w:uiPriority w:val="99"/>
    <w:unhideWhenUsed/>
    <w:rsid w:val="008F39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9C0"/>
  </w:style>
  <w:style w:type="paragraph" w:styleId="BalloonText">
    <w:name w:val="Balloon Text"/>
    <w:basedOn w:val="Normal"/>
    <w:link w:val="BalloonTextChar"/>
    <w:uiPriority w:val="99"/>
    <w:semiHidden/>
    <w:unhideWhenUsed/>
    <w:rsid w:val="003C04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4AF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044E3"/>
  </w:style>
  <w:style w:type="character" w:customStyle="1" w:styleId="Heading1Char">
    <w:name w:val="Heading 1 Char"/>
    <w:basedOn w:val="DefaultParagraphFont"/>
    <w:link w:val="Heading1"/>
    <w:uiPriority w:val="9"/>
    <w:rsid w:val="00A66691"/>
    <w:rPr>
      <w:rFonts w:ascii="Calibri" w:eastAsia="MS Mincho" w:hAnsi="Calibri" w:cs="Times New Roman"/>
      <w:b/>
      <w:bCs/>
      <w:color w:val="2368A0" w:themeColor="accent1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1341"/>
    <w:rPr>
      <w:rFonts w:ascii="Calibri" w:eastAsia="MS Mincho" w:hAnsi="Calibri" w:cs="Times New Roman"/>
      <w:b/>
      <w:bCs/>
      <w:color w:val="0D416B" w:themeColor="accent3"/>
      <w:sz w:val="40"/>
      <w:szCs w:val="26"/>
    </w:rPr>
  </w:style>
  <w:style w:type="character" w:customStyle="1" w:styleId="Heading3Char">
    <w:name w:val="Heading 3 Char"/>
    <w:basedOn w:val="DefaultParagraphFont"/>
    <w:link w:val="Heading3"/>
    <w:rsid w:val="00621341"/>
    <w:rPr>
      <w:rFonts w:ascii="Calibri" w:eastAsia="MS Mincho" w:hAnsi="Calibri" w:cs="Times New Roman"/>
      <w:b/>
      <w:bCs/>
      <w:color w:val="00AAE7" w:themeColor="accent2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21341"/>
    <w:rPr>
      <w:rFonts w:ascii="Calibri" w:eastAsia="MS Mincho" w:hAnsi="Calibri" w:cs="Times New Roman"/>
      <w:bCs/>
      <w:iCs/>
      <w:color w:val="0D416B" w:themeColor="accent3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621341"/>
    <w:rPr>
      <w:rFonts w:ascii="Calibri" w:eastAsia="MS Mincho" w:hAnsi="Calibri" w:cs="Times New Roman"/>
      <w:i/>
      <w:color w:val="00AAE7" w:themeColor="accen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21341"/>
    <w:rPr>
      <w:rFonts w:ascii="Calibri" w:eastAsia="MS Mincho" w:hAnsi="Calibri" w:cs="Times New Roman"/>
      <w:bCs/>
      <w:i/>
      <w:color w:val="0D416B" w:themeColor="accent3"/>
      <w:sz w:val="28"/>
      <w:szCs w:val="22"/>
    </w:rPr>
  </w:style>
  <w:style w:type="paragraph" w:styleId="ListParagraph">
    <w:name w:val="List Paragraph"/>
    <w:basedOn w:val="Normal"/>
    <w:uiPriority w:val="34"/>
    <w:qFormat/>
    <w:rsid w:val="00621341"/>
    <w:pPr>
      <w:ind w:left="720"/>
      <w:contextualSpacing/>
      <w:jc w:val="both"/>
    </w:pPr>
    <w:rPr>
      <w:rFonts w:ascii="Calibri" w:eastAsia="Times New Roman" w:hAnsi="Calibri" w:cs="Times New Roman"/>
      <w:color w:val="EF4048" w:themeColor="accent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thandra\Downloads\doc-regular-page(1)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232427"/>
      </a:dk1>
      <a:lt1>
        <a:srgbClr val="FFFFFF"/>
      </a:lt1>
      <a:dk2>
        <a:srgbClr val="00AAE7"/>
      </a:dk2>
      <a:lt2>
        <a:srgbClr val="FFFFFF"/>
      </a:lt2>
      <a:accent1>
        <a:srgbClr val="2368A0"/>
      </a:accent1>
      <a:accent2>
        <a:srgbClr val="00AAE7"/>
      </a:accent2>
      <a:accent3>
        <a:srgbClr val="0D416B"/>
      </a:accent3>
      <a:accent4>
        <a:srgbClr val="8C8C8C"/>
      </a:accent4>
      <a:accent5>
        <a:srgbClr val="EF4048"/>
      </a:accent5>
      <a:accent6>
        <a:srgbClr val="B7B3B3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F4EF05-4CD7-493B-A676-AAE1F9566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doc-regular-page(1)</Template>
  <TotalTime>52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Thandra</dc:creator>
  <cp:keywords/>
  <dc:description/>
  <cp:lastModifiedBy>Lakshman Thandra</cp:lastModifiedBy>
  <cp:revision>1</cp:revision>
  <cp:lastPrinted>2019-01-22T15:43:00Z</cp:lastPrinted>
  <dcterms:created xsi:type="dcterms:W3CDTF">2019-11-12T07:08:00Z</dcterms:created>
  <dcterms:modified xsi:type="dcterms:W3CDTF">2019-11-12T08:00:00Z</dcterms:modified>
</cp:coreProperties>
</file>