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1E4" w:rsidRDefault="008731E4" w:rsidP="008731E4">
      <w:pPr>
        <w:rPr>
          <w:lang w:val="en"/>
        </w:rPr>
      </w:pPr>
      <w:r>
        <w:rPr>
          <w:b/>
          <w:sz w:val="28"/>
          <w:szCs w:val="28"/>
          <w:lang w:val="en"/>
        </w:rPr>
        <w:t xml:space="preserve">Insert data into </w:t>
      </w:r>
      <w:r w:rsidRPr="009531E9">
        <w:rPr>
          <w:b/>
          <w:sz w:val="28"/>
          <w:szCs w:val="28"/>
          <w:lang w:val="en"/>
        </w:rPr>
        <w:t>database using query parameters</w:t>
      </w:r>
      <w:r w:rsidRPr="009531E9">
        <w:rPr>
          <w:lang w:val="en"/>
        </w:rPr>
        <w:t>:</w:t>
      </w:r>
    </w:p>
    <w:p w:rsidR="008731E4" w:rsidRPr="009531E9" w:rsidRDefault="008731E4" w:rsidP="008731E4"/>
    <w:p w:rsidR="008731E4" w:rsidRDefault="008731E4" w:rsidP="008731E4">
      <w:pPr>
        <w:rPr>
          <w:lang w:val="en"/>
        </w:rPr>
      </w:pPr>
      <w:r>
        <w:rPr>
          <w:color w:val="232427" w:themeColor="text1"/>
        </w:rPr>
        <w:t xml:space="preserve">* </w:t>
      </w:r>
      <w:r w:rsidRPr="009531E9">
        <w:rPr>
          <w:lang w:val="en"/>
        </w:rPr>
        <w:t>First we go to MySQL and click on new schema</w:t>
      </w:r>
      <w:r>
        <w:rPr>
          <w:lang w:val="en"/>
        </w:rPr>
        <w:t xml:space="preserve"> </w:t>
      </w:r>
      <w:r w:rsidRPr="009531E9">
        <w:rPr>
          <w:lang w:val="en"/>
        </w:rPr>
        <w:t xml:space="preserve">(project), in this we create a new table and </w:t>
      </w:r>
      <w:r>
        <w:rPr>
          <w:lang w:val="en"/>
        </w:rPr>
        <w:t xml:space="preserve"> </w:t>
      </w:r>
    </w:p>
    <w:p w:rsidR="008731E4" w:rsidRPr="009531E9" w:rsidRDefault="008731E4" w:rsidP="008731E4">
      <w:r>
        <w:rPr>
          <w:lang w:val="en"/>
        </w:rPr>
        <w:t xml:space="preserve">    </w:t>
      </w:r>
      <w:proofErr w:type="gramStart"/>
      <w:r w:rsidRPr="009531E9">
        <w:rPr>
          <w:lang w:val="en"/>
        </w:rPr>
        <w:t>then</w:t>
      </w:r>
      <w:proofErr w:type="gramEnd"/>
      <w:r w:rsidRPr="009531E9">
        <w:rPr>
          <w:lang w:val="en"/>
        </w:rPr>
        <w:t xml:space="preserve"> click on fin</w:t>
      </w:r>
      <w:r>
        <w:rPr>
          <w:lang w:val="en"/>
        </w:rPr>
        <w:t>i</w:t>
      </w:r>
      <w:r w:rsidRPr="009531E9">
        <w:rPr>
          <w:lang w:val="en"/>
        </w:rPr>
        <w:t>sh.</w:t>
      </w:r>
    </w:p>
    <w:p w:rsidR="008731E4" w:rsidRPr="009531E9" w:rsidRDefault="008731E4" w:rsidP="008731E4">
      <w:r>
        <w:rPr>
          <w:color w:val="232427" w:themeColor="text1"/>
        </w:rPr>
        <w:t xml:space="preserve">* </w:t>
      </w:r>
      <w:r w:rsidRPr="009531E9">
        <w:rPr>
          <w:lang w:val="en"/>
        </w:rPr>
        <w:t>Next we have to create a column names after we insert the rows.</w:t>
      </w:r>
    </w:p>
    <w:p w:rsidR="008731E4" w:rsidRPr="009531E9" w:rsidRDefault="008731E4" w:rsidP="008731E4">
      <w:r>
        <w:rPr>
          <w:lang w:val="en"/>
        </w:rPr>
        <w:t>* N</w:t>
      </w:r>
      <w:r w:rsidRPr="009531E9">
        <w:rPr>
          <w:lang w:val="en"/>
        </w:rPr>
        <w:t>ext we have to finish that all.</w:t>
      </w:r>
    </w:p>
    <w:p w:rsidR="008731E4" w:rsidRPr="009531E9" w:rsidRDefault="008731E4" w:rsidP="008731E4">
      <w:r>
        <w:rPr>
          <w:color w:val="232427" w:themeColor="text1"/>
        </w:rPr>
        <w:t xml:space="preserve">* </w:t>
      </w:r>
      <w:r w:rsidRPr="009531E9">
        <w:rPr>
          <w:lang w:val="en"/>
        </w:rPr>
        <w:t>Fetch is nothing but to select a row by using query parameters.</w:t>
      </w:r>
    </w:p>
    <w:p w:rsidR="008731E4" w:rsidRDefault="008731E4" w:rsidP="008731E4">
      <w:pPr>
        <w:rPr>
          <w:lang w:val="en"/>
        </w:rPr>
      </w:pPr>
      <w:r w:rsidRPr="009531E9">
        <w:rPr>
          <w:lang w:val="en"/>
        </w:rPr>
        <w:t xml:space="preserve">Next we go to </w:t>
      </w:r>
      <w:proofErr w:type="gramStart"/>
      <w:r w:rsidRPr="009531E9">
        <w:rPr>
          <w:lang w:val="en"/>
        </w:rPr>
        <w:t>Any</w:t>
      </w:r>
      <w:proofErr w:type="gramEnd"/>
      <w:r w:rsidRPr="009531E9">
        <w:rPr>
          <w:lang w:val="en"/>
        </w:rPr>
        <w:t xml:space="preserve"> point Studio we can cre</w:t>
      </w:r>
      <w:r>
        <w:rPr>
          <w:lang w:val="en"/>
        </w:rPr>
        <w:t>ate a new project and then fini</w:t>
      </w:r>
      <w:r w:rsidRPr="009531E9">
        <w:rPr>
          <w:lang w:val="en"/>
        </w:rPr>
        <w:t>sh.</w:t>
      </w:r>
    </w:p>
    <w:p w:rsidR="008731E4" w:rsidRPr="009531E9" w:rsidRDefault="008731E4" w:rsidP="008731E4"/>
    <w:p w:rsidR="008731E4" w:rsidRDefault="008731E4" w:rsidP="008731E4">
      <w:pPr>
        <w:rPr>
          <w:lang w:val="en"/>
        </w:rPr>
      </w:pPr>
      <w:r w:rsidRPr="009531E9">
        <w:rPr>
          <w:b/>
          <w:sz w:val="28"/>
          <w:szCs w:val="28"/>
          <w:lang w:val="en"/>
        </w:rPr>
        <w:t xml:space="preserve">The flow </w:t>
      </w:r>
      <w:r>
        <w:rPr>
          <w:b/>
          <w:sz w:val="28"/>
          <w:szCs w:val="28"/>
          <w:lang w:val="en"/>
        </w:rPr>
        <w:t>be like:</w:t>
      </w:r>
    </w:p>
    <w:p w:rsidR="008731E4" w:rsidRPr="009531E9" w:rsidRDefault="008731E4" w:rsidP="008731E4"/>
    <w:p w:rsidR="008731E4" w:rsidRPr="009531E9" w:rsidRDefault="008731E4" w:rsidP="008731E4">
      <w:r>
        <w:rPr>
          <w:lang w:val="en"/>
        </w:rPr>
        <w:t>HTTP Listener -&gt;logger -</w:t>
      </w:r>
      <w:r w:rsidRPr="009531E9">
        <w:rPr>
          <w:lang w:val="en"/>
        </w:rPr>
        <w:t>&gt;</w:t>
      </w:r>
      <w:r>
        <w:rPr>
          <w:lang w:val="en"/>
        </w:rPr>
        <w:t xml:space="preserve"> </w:t>
      </w:r>
      <w:r w:rsidRPr="009531E9">
        <w:rPr>
          <w:lang w:val="en"/>
        </w:rPr>
        <w:t xml:space="preserve">database </w:t>
      </w:r>
      <w:r>
        <w:rPr>
          <w:lang w:val="en"/>
        </w:rPr>
        <w:t>insert -&gt; Transform message</w:t>
      </w:r>
    </w:p>
    <w:p w:rsidR="008731E4" w:rsidRDefault="008731E4" w:rsidP="008731E4">
      <w:pPr>
        <w:rPr>
          <w:lang w:val="en"/>
        </w:rPr>
      </w:pPr>
    </w:p>
    <w:p w:rsidR="008731E4" w:rsidRDefault="008731E4" w:rsidP="008731E4">
      <w:r w:rsidRPr="009531E9">
        <w:rPr>
          <w:b/>
          <w:sz w:val="28"/>
          <w:szCs w:val="28"/>
        </w:rPr>
        <w:t>HTTP listener</w:t>
      </w:r>
      <w:r>
        <w:t>:</w:t>
      </w:r>
    </w:p>
    <w:p w:rsidR="008731E4" w:rsidRDefault="008731E4" w:rsidP="008731E4"/>
    <w:p w:rsidR="008731E4" w:rsidRDefault="008731E4" w:rsidP="008731E4">
      <w:r>
        <w:t>The HTTP listener is an event source that enables you to set up an HTTP server and trigger flows when HTTP requests are received.</w:t>
      </w:r>
    </w:p>
    <w:p w:rsidR="008731E4" w:rsidRDefault="008731E4" w:rsidP="008731E4"/>
    <w:p w:rsidR="008731E4" w:rsidRDefault="008731E4" w:rsidP="008731E4">
      <w:r>
        <w:t>You can choose what methods the source accepts, such as GET, POST or a list of methods, and on which path to accept requests, thereby allowing the routing of requests through different flows.</w:t>
      </w:r>
    </w:p>
    <w:p w:rsidR="008731E4" w:rsidRDefault="008731E4" w:rsidP="008731E4"/>
    <w:p w:rsidR="008731E4" w:rsidRDefault="008731E4" w:rsidP="008731E4">
      <w:r>
        <w:t>Once a request is accepted by the listener, the corresponding flow is triggered with the HTTP body as payload and the HTTP data as attributes (headers, query parameters and so on).</w:t>
      </w:r>
    </w:p>
    <w:p w:rsidR="008731E4" w:rsidRDefault="008731E4" w:rsidP="008731E4"/>
    <w:p w:rsidR="008731E4" w:rsidRDefault="008731E4" w:rsidP="008731E4">
      <w:r>
        <w:t>When the flow finishes its execution, the HTTP listener enables you to customize the HTTP response based on whether the execution was successful or not, so that different status codes can be returned.</w:t>
      </w:r>
    </w:p>
    <w:p w:rsidR="008731E4" w:rsidRDefault="008731E4" w:rsidP="008731E4"/>
    <w:p w:rsidR="008731E4" w:rsidRDefault="008731E4" w:rsidP="008731E4">
      <w:r w:rsidRPr="004D00B9">
        <w:rPr>
          <w:b/>
          <w:sz w:val="28"/>
          <w:szCs w:val="28"/>
        </w:rPr>
        <w:t>Transform message</w:t>
      </w:r>
      <w:r>
        <w:t>:</w:t>
      </w:r>
    </w:p>
    <w:p w:rsidR="008731E4" w:rsidRDefault="008731E4" w:rsidP="008731E4"/>
    <w:p w:rsidR="008731E4" w:rsidRDefault="008731E4" w:rsidP="008731E4">
      <w:pPr>
        <w:rPr>
          <w:rFonts w:ascii="Arial" w:hAnsi="Arial" w:cs="Arial"/>
          <w:color w:val="58595A"/>
          <w:shd w:val="clear" w:color="auto" w:fill="FEFEFE"/>
        </w:rPr>
      </w:pPr>
      <w:r>
        <w:rPr>
          <w:rFonts w:ascii="Arial" w:hAnsi="Arial" w:cs="Arial"/>
          <w:color w:val="58595A"/>
          <w:shd w:val="clear" w:color="auto" w:fill="FEFEFE"/>
        </w:rPr>
        <w:t>The Transform Message component carries out transformations over the input data it receives. You can explicitly write out a transformation in Data Weave language, or you can use the UI to build it implicitly through dragging and dropping elements.</w:t>
      </w:r>
    </w:p>
    <w:p w:rsidR="008731E4" w:rsidRDefault="008731E4" w:rsidP="008731E4">
      <w:pPr>
        <w:rPr>
          <w:rFonts w:ascii="Arial" w:hAnsi="Arial" w:cs="Arial"/>
          <w:color w:val="58595A"/>
          <w:shd w:val="clear" w:color="auto" w:fill="FEFEFE"/>
        </w:rPr>
      </w:pPr>
    </w:p>
    <w:p w:rsidR="008731E4" w:rsidRDefault="008731E4" w:rsidP="008731E4"/>
    <w:p w:rsidR="008731E4" w:rsidRPr="009531E9" w:rsidRDefault="008731E4" w:rsidP="008731E4"/>
    <w:p w:rsidR="008731E4" w:rsidRDefault="008731E4" w:rsidP="008731E4">
      <w:pPr>
        <w:rPr>
          <w:lang w:val="en"/>
        </w:rPr>
      </w:pPr>
      <w:r w:rsidRPr="005E381A">
        <w:rPr>
          <w:b/>
          <w:sz w:val="28"/>
          <w:szCs w:val="28"/>
          <w:lang w:val="en"/>
        </w:rPr>
        <w:t>Logger</w:t>
      </w:r>
      <w:r>
        <w:rPr>
          <w:lang w:val="en"/>
        </w:rPr>
        <w:t xml:space="preserve">: </w:t>
      </w:r>
    </w:p>
    <w:p w:rsidR="008731E4" w:rsidRDefault="008731E4" w:rsidP="008731E4">
      <w:pPr>
        <w:rPr>
          <w:lang w:val="en"/>
        </w:rPr>
      </w:pPr>
    </w:p>
    <w:p w:rsidR="008731E4" w:rsidRDefault="008731E4" w:rsidP="008731E4">
      <w:pPr>
        <w:rPr>
          <w:lang w:val="en"/>
        </w:rPr>
      </w:pPr>
      <w:r w:rsidRPr="009531E9">
        <w:rPr>
          <w:lang w:val="en"/>
        </w:rPr>
        <w:t xml:space="preserve">This Core component helps you monitor and debug your Mule application by logging important information such as error messages, status notifications, payloads, and so on. You can add a </w:t>
      </w:r>
      <w:r w:rsidRPr="009531E9">
        <w:rPr>
          <w:lang w:val="en"/>
        </w:rPr>
        <w:lastRenderedPageBreak/>
        <w:t>Logger anywhere in a flow, and you can configure it to log a string that you specify, the output of a Data Weave expression you write, or any combination of strings and expressions.</w:t>
      </w:r>
      <w:r>
        <w:rPr>
          <w:lang w:val="en"/>
        </w:rPr>
        <w:t xml:space="preserve"> In Logger we have to mention what is the key we are going to use at the time of postman to perform the operation.</w:t>
      </w:r>
    </w:p>
    <w:p w:rsidR="008731E4" w:rsidRDefault="008731E4" w:rsidP="008731E4">
      <w:pPr>
        <w:rPr>
          <w:lang w:val="en"/>
        </w:rPr>
      </w:pPr>
    </w:p>
    <w:p w:rsidR="008731E4" w:rsidRDefault="008731E4" w:rsidP="008731E4">
      <w:pPr>
        <w:rPr>
          <w:b/>
          <w:sz w:val="28"/>
          <w:szCs w:val="28"/>
          <w:lang w:val="en"/>
        </w:rPr>
      </w:pPr>
      <w:r>
        <w:rPr>
          <w:b/>
          <w:sz w:val="28"/>
          <w:szCs w:val="28"/>
          <w:lang w:val="en"/>
        </w:rPr>
        <w:t>Flow Explanation:</w:t>
      </w:r>
    </w:p>
    <w:p w:rsidR="008731E4" w:rsidRDefault="008731E4" w:rsidP="008731E4">
      <w:pPr>
        <w:rPr>
          <w:b/>
          <w:sz w:val="28"/>
          <w:szCs w:val="28"/>
          <w:lang w:val="en"/>
        </w:rPr>
      </w:pPr>
    </w:p>
    <w:p w:rsidR="008731E4" w:rsidRDefault="008731E4" w:rsidP="008731E4">
      <w:pPr>
        <w:rPr>
          <w:lang w:val="en"/>
        </w:rPr>
      </w:pPr>
      <w:r w:rsidRPr="00392E8B">
        <w:rPr>
          <w:lang w:val="en"/>
        </w:rPr>
        <w:t>1.</w:t>
      </w:r>
      <w:r>
        <w:rPr>
          <w:lang w:val="en"/>
        </w:rPr>
        <w:t xml:space="preserve"> Take HTTP Listener to listen the requests.</w:t>
      </w:r>
    </w:p>
    <w:p w:rsidR="008731E4" w:rsidRDefault="008731E4" w:rsidP="008731E4">
      <w:pPr>
        <w:rPr>
          <w:lang w:val="en"/>
        </w:rPr>
      </w:pPr>
      <w:r>
        <w:rPr>
          <w:lang w:val="en"/>
        </w:rPr>
        <w:t xml:space="preserve">2. Take </w:t>
      </w:r>
      <w:proofErr w:type="spellStart"/>
      <w:r>
        <w:rPr>
          <w:lang w:val="en"/>
        </w:rPr>
        <w:t>logger</w:t>
      </w:r>
      <w:proofErr w:type="spellEnd"/>
      <w:r>
        <w:rPr>
          <w:lang w:val="en"/>
        </w:rPr>
        <w:t xml:space="preserve"> to print the data on console.</w:t>
      </w:r>
    </w:p>
    <w:p w:rsidR="008731E4" w:rsidRDefault="008731E4" w:rsidP="008731E4">
      <w:pPr>
        <w:rPr>
          <w:lang w:val="en"/>
        </w:rPr>
      </w:pPr>
      <w:r>
        <w:rPr>
          <w:lang w:val="en"/>
        </w:rPr>
        <w:t>3. Take database insert component to insert the data into table.</w:t>
      </w:r>
    </w:p>
    <w:p w:rsidR="008731E4" w:rsidRDefault="008731E4" w:rsidP="008731E4">
      <w:pPr>
        <w:rPr>
          <w:lang w:val="en"/>
        </w:rPr>
      </w:pPr>
      <w:r>
        <w:rPr>
          <w:lang w:val="en"/>
        </w:rPr>
        <w:t>4. In database insert component write the query to insert data.</w:t>
      </w:r>
    </w:p>
    <w:p w:rsidR="008731E4" w:rsidRDefault="008731E4" w:rsidP="008731E4">
      <w:pPr>
        <w:rPr>
          <w:lang w:val="en"/>
        </w:rPr>
      </w:pPr>
    </w:p>
    <w:p w:rsidR="008731E4" w:rsidRDefault="008731E4" w:rsidP="008731E4">
      <w:pPr>
        <w:rPr>
          <w:lang w:val="en"/>
        </w:rPr>
      </w:pPr>
      <w:r w:rsidRPr="00392E8B">
        <w:rPr>
          <w:b/>
          <w:sz w:val="28"/>
          <w:szCs w:val="28"/>
          <w:lang w:val="en"/>
        </w:rPr>
        <w:t>Query</w:t>
      </w:r>
      <w:r>
        <w:rPr>
          <w:lang w:val="en"/>
        </w:rPr>
        <w:t>:</w:t>
      </w:r>
    </w:p>
    <w:p w:rsidR="008731E4" w:rsidRDefault="008731E4" w:rsidP="008731E4">
      <w:pPr>
        <w:rPr>
          <w:lang w:val="en"/>
        </w:rPr>
      </w:pPr>
    </w:p>
    <w:p w:rsidR="008731E4" w:rsidRDefault="008731E4" w:rsidP="008731E4">
      <w:pPr>
        <w:rPr>
          <w:lang w:val="en"/>
        </w:rPr>
      </w:pPr>
      <w:r>
        <w:rPr>
          <w:lang w:val="en"/>
        </w:rPr>
        <w:t>Insert into tablename values (fields)</w:t>
      </w:r>
    </w:p>
    <w:p w:rsidR="008731E4" w:rsidRDefault="008731E4" w:rsidP="008731E4">
      <w:pPr>
        <w:rPr>
          <w:lang w:val="en"/>
        </w:rPr>
      </w:pPr>
    </w:p>
    <w:p w:rsidR="008731E4" w:rsidRDefault="008731E4" w:rsidP="008731E4">
      <w:r w:rsidRPr="00187D4B">
        <w:rPr>
          <w:b/>
          <w:sz w:val="28"/>
          <w:szCs w:val="28"/>
        </w:rPr>
        <w:t>Transform Message</w:t>
      </w:r>
      <w:r>
        <w:t>:</w:t>
      </w:r>
    </w:p>
    <w:p w:rsidR="008731E4" w:rsidRDefault="008731E4" w:rsidP="008731E4"/>
    <w:p w:rsidR="008731E4" w:rsidRDefault="008731E4" w:rsidP="008731E4">
      <w:r>
        <w:rPr>
          <w:color w:val="969696"/>
        </w:rPr>
        <w:t>%</w:t>
      </w:r>
      <w:proofErr w:type="gramStart"/>
      <w:r>
        <w:rPr>
          <w:color w:val="969696"/>
        </w:rPr>
        <w:t>dw</w:t>
      </w:r>
      <w:proofErr w:type="gramEnd"/>
      <w:r>
        <w:t xml:space="preserve"> </w:t>
      </w:r>
      <w:r>
        <w:rPr>
          <w:color w:val="7D7D7D"/>
        </w:rPr>
        <w:t>2</w:t>
      </w:r>
      <w:r>
        <w:t>.</w:t>
      </w:r>
      <w:r>
        <w:rPr>
          <w:color w:val="7D7D7D"/>
        </w:rPr>
        <w:t xml:space="preserve">0 </w:t>
      </w:r>
    </w:p>
    <w:p w:rsidR="008731E4" w:rsidRDefault="008731E4" w:rsidP="008731E4">
      <w:proofErr w:type="gramStart"/>
      <w:r>
        <w:rPr>
          <w:color w:val="030303"/>
        </w:rPr>
        <w:t>output</w:t>
      </w:r>
      <w:proofErr w:type="gramEnd"/>
      <w:r>
        <w:t xml:space="preserve"> </w:t>
      </w:r>
      <w:r>
        <w:rPr>
          <w:color w:val="030303"/>
        </w:rPr>
        <w:t>application/json</w:t>
      </w:r>
    </w:p>
    <w:p w:rsidR="008731E4" w:rsidRDefault="008731E4" w:rsidP="008731E4">
      <w:r>
        <w:t>---</w:t>
      </w:r>
    </w:p>
    <w:p w:rsidR="008731E4" w:rsidRDefault="008731E4" w:rsidP="008731E4">
      <w:r>
        <w:t>{</w:t>
      </w:r>
    </w:p>
    <w:p w:rsidR="008731E4" w:rsidRDefault="008731E4" w:rsidP="008731E4">
      <w:r>
        <w:t xml:space="preserve">  </w:t>
      </w:r>
      <w:r>
        <w:rPr>
          <w:color w:val="3E59B0"/>
        </w:rPr>
        <w:t>"</w:t>
      </w:r>
      <w:proofErr w:type="gramStart"/>
      <w:r>
        <w:rPr>
          <w:color w:val="3E59B0"/>
        </w:rPr>
        <w:t>status</w:t>
      </w:r>
      <w:proofErr w:type="gramEnd"/>
      <w:r>
        <w:rPr>
          <w:color w:val="3E59B0"/>
        </w:rPr>
        <w:t>"</w:t>
      </w:r>
      <w:r>
        <w:t>:</w:t>
      </w:r>
      <w:r>
        <w:rPr>
          <w:color w:val="7D7D7D"/>
        </w:rPr>
        <w:t>200</w:t>
      </w:r>
      <w:r>
        <w:t>,</w:t>
      </w:r>
    </w:p>
    <w:p w:rsidR="008731E4" w:rsidRDefault="008731E4" w:rsidP="008731E4">
      <w:r>
        <w:t xml:space="preserve">  </w:t>
      </w:r>
      <w:r>
        <w:rPr>
          <w:color w:val="3E59B0"/>
        </w:rPr>
        <w:t>"</w:t>
      </w:r>
      <w:proofErr w:type="gramStart"/>
      <w:r>
        <w:rPr>
          <w:color w:val="3E59B0"/>
        </w:rPr>
        <w:t>message</w:t>
      </w:r>
      <w:proofErr w:type="gramEnd"/>
      <w:r>
        <w:rPr>
          <w:color w:val="3E59B0"/>
        </w:rPr>
        <w:t>"</w:t>
      </w:r>
      <w:r>
        <w:t xml:space="preserve">: </w:t>
      </w:r>
      <w:r w:rsidRPr="00187D4B">
        <w:rPr>
          <w:color w:val="232427" w:themeColor="text1"/>
        </w:rPr>
        <w:t>"inserted successfully"</w:t>
      </w:r>
    </w:p>
    <w:p w:rsidR="008731E4" w:rsidRDefault="008731E4" w:rsidP="008731E4">
      <w:r>
        <w:t>}</w:t>
      </w:r>
    </w:p>
    <w:p w:rsidR="008731E4" w:rsidRDefault="008731E4" w:rsidP="008731E4">
      <w:pPr>
        <w:rPr>
          <w:lang w:val="en"/>
        </w:rPr>
      </w:pPr>
    </w:p>
    <w:p w:rsidR="008731E4" w:rsidRDefault="008731E4" w:rsidP="008731E4">
      <w:pPr>
        <w:rPr>
          <w:lang w:val="en"/>
        </w:rPr>
      </w:pPr>
      <w:r>
        <w:rPr>
          <w:b/>
          <w:sz w:val="28"/>
          <w:szCs w:val="28"/>
          <w:lang w:val="en"/>
        </w:rPr>
        <w:t xml:space="preserve">Delete data from </w:t>
      </w:r>
      <w:r w:rsidRPr="009531E9">
        <w:rPr>
          <w:b/>
          <w:sz w:val="28"/>
          <w:szCs w:val="28"/>
          <w:lang w:val="en"/>
        </w:rPr>
        <w:t>database using query parameters</w:t>
      </w:r>
      <w:r w:rsidRPr="009531E9">
        <w:rPr>
          <w:lang w:val="en"/>
        </w:rPr>
        <w:t>:</w:t>
      </w:r>
    </w:p>
    <w:p w:rsidR="008731E4" w:rsidRPr="009531E9" w:rsidRDefault="008731E4" w:rsidP="008731E4"/>
    <w:p w:rsidR="008731E4" w:rsidRDefault="008731E4" w:rsidP="008731E4">
      <w:pPr>
        <w:rPr>
          <w:lang w:val="en"/>
        </w:rPr>
      </w:pPr>
      <w:r w:rsidRPr="009531E9">
        <w:rPr>
          <w:b/>
          <w:sz w:val="28"/>
          <w:szCs w:val="28"/>
          <w:lang w:val="en"/>
        </w:rPr>
        <w:t xml:space="preserve">The flow </w:t>
      </w:r>
      <w:r>
        <w:rPr>
          <w:b/>
          <w:sz w:val="28"/>
          <w:szCs w:val="28"/>
          <w:lang w:val="en"/>
        </w:rPr>
        <w:t>be like:</w:t>
      </w:r>
    </w:p>
    <w:p w:rsidR="008731E4" w:rsidRPr="009531E9" w:rsidRDefault="008731E4" w:rsidP="008731E4"/>
    <w:p w:rsidR="008731E4" w:rsidRPr="009531E9" w:rsidRDefault="008731E4" w:rsidP="008731E4">
      <w:r>
        <w:rPr>
          <w:lang w:val="en"/>
        </w:rPr>
        <w:t>HTTP Listener -&gt;logger -</w:t>
      </w:r>
      <w:r w:rsidRPr="009531E9">
        <w:rPr>
          <w:lang w:val="en"/>
        </w:rPr>
        <w:t>&gt;</w:t>
      </w:r>
      <w:r>
        <w:rPr>
          <w:lang w:val="en"/>
        </w:rPr>
        <w:t xml:space="preserve"> </w:t>
      </w:r>
      <w:r w:rsidRPr="009531E9">
        <w:rPr>
          <w:lang w:val="en"/>
        </w:rPr>
        <w:t xml:space="preserve">database </w:t>
      </w:r>
      <w:r>
        <w:rPr>
          <w:lang w:val="en"/>
        </w:rPr>
        <w:t>delete -&gt; Transform message</w:t>
      </w:r>
    </w:p>
    <w:p w:rsidR="008731E4" w:rsidRDefault="008731E4" w:rsidP="008731E4">
      <w:pPr>
        <w:rPr>
          <w:lang w:val="en"/>
        </w:rPr>
      </w:pPr>
    </w:p>
    <w:p w:rsidR="008731E4" w:rsidRDefault="008731E4" w:rsidP="008731E4">
      <w:r w:rsidRPr="009531E9">
        <w:rPr>
          <w:b/>
          <w:sz w:val="28"/>
          <w:szCs w:val="28"/>
        </w:rPr>
        <w:t>HTTP listener</w:t>
      </w:r>
      <w:r>
        <w:t>:</w:t>
      </w:r>
    </w:p>
    <w:p w:rsidR="008731E4" w:rsidRDefault="008731E4" w:rsidP="008731E4"/>
    <w:p w:rsidR="008731E4" w:rsidRDefault="008731E4" w:rsidP="008731E4">
      <w:r>
        <w:t>The HTTP listener is an event source that enables you to set up an HTTP server and trigger flows when HTTP requests are received.</w:t>
      </w:r>
    </w:p>
    <w:p w:rsidR="008731E4" w:rsidRDefault="008731E4" w:rsidP="008731E4"/>
    <w:p w:rsidR="008731E4" w:rsidRDefault="008731E4" w:rsidP="008731E4">
      <w:r>
        <w:t>You can choose what methods the source accepts, such as GET, POST or a list of methods, and on which path to accept requests, thereby allowing the routing of requests through different flows.</w:t>
      </w:r>
    </w:p>
    <w:p w:rsidR="008731E4" w:rsidRDefault="008731E4" w:rsidP="008731E4"/>
    <w:p w:rsidR="008731E4" w:rsidRDefault="008731E4" w:rsidP="008731E4">
      <w:r>
        <w:lastRenderedPageBreak/>
        <w:t>Once a request is accepted by the listener, the corresponding flow is triggered with the HTTP body as payload and the HTTP data as attributes (headers, query parameters and so on).</w:t>
      </w:r>
    </w:p>
    <w:p w:rsidR="008731E4" w:rsidRDefault="008731E4" w:rsidP="008731E4"/>
    <w:p w:rsidR="008731E4" w:rsidRDefault="008731E4" w:rsidP="008731E4">
      <w:r>
        <w:t>When the flow finishes its execution, the HTTP listener enables you to customize the HTTP response based on whether the execution was successful or not, so that different status codes can be returned.</w:t>
      </w:r>
    </w:p>
    <w:p w:rsidR="008731E4" w:rsidRDefault="008731E4" w:rsidP="008731E4"/>
    <w:p w:rsidR="008731E4" w:rsidRDefault="008731E4" w:rsidP="008731E4">
      <w:r w:rsidRPr="004D00B9">
        <w:rPr>
          <w:b/>
          <w:sz w:val="28"/>
          <w:szCs w:val="28"/>
        </w:rPr>
        <w:t>Transform message</w:t>
      </w:r>
      <w:r>
        <w:t>:</w:t>
      </w:r>
    </w:p>
    <w:p w:rsidR="008731E4" w:rsidRDefault="008731E4" w:rsidP="008731E4"/>
    <w:p w:rsidR="008731E4" w:rsidRDefault="008731E4" w:rsidP="008731E4">
      <w:pPr>
        <w:rPr>
          <w:rFonts w:ascii="Arial" w:hAnsi="Arial" w:cs="Arial"/>
          <w:color w:val="58595A"/>
          <w:shd w:val="clear" w:color="auto" w:fill="FEFEFE"/>
        </w:rPr>
      </w:pPr>
      <w:r>
        <w:rPr>
          <w:rFonts w:ascii="Arial" w:hAnsi="Arial" w:cs="Arial"/>
          <w:color w:val="58595A"/>
          <w:shd w:val="clear" w:color="auto" w:fill="FEFEFE"/>
        </w:rPr>
        <w:t>The Transform Message component carries out transformations over the input data it receives. You can explicitly write out a transformation in Data Weave language, or you can use the UI to build it implicitly through dragging and dropping elements.</w:t>
      </w:r>
    </w:p>
    <w:p w:rsidR="008731E4" w:rsidRDefault="008731E4" w:rsidP="008731E4">
      <w:pPr>
        <w:rPr>
          <w:rFonts w:ascii="Arial" w:hAnsi="Arial" w:cs="Arial"/>
          <w:color w:val="58595A"/>
          <w:shd w:val="clear" w:color="auto" w:fill="FEFEFE"/>
        </w:rPr>
      </w:pPr>
    </w:p>
    <w:p w:rsidR="008731E4" w:rsidRDefault="008731E4" w:rsidP="008731E4"/>
    <w:p w:rsidR="008731E4" w:rsidRPr="009531E9" w:rsidRDefault="008731E4" w:rsidP="008731E4"/>
    <w:p w:rsidR="008731E4" w:rsidRDefault="008731E4" w:rsidP="008731E4">
      <w:pPr>
        <w:rPr>
          <w:lang w:val="en"/>
        </w:rPr>
      </w:pPr>
      <w:r w:rsidRPr="005E381A">
        <w:rPr>
          <w:b/>
          <w:sz w:val="28"/>
          <w:szCs w:val="28"/>
          <w:lang w:val="en"/>
        </w:rPr>
        <w:t>Logger</w:t>
      </w:r>
      <w:r>
        <w:rPr>
          <w:lang w:val="en"/>
        </w:rPr>
        <w:t xml:space="preserve">: </w:t>
      </w:r>
    </w:p>
    <w:p w:rsidR="008731E4" w:rsidRDefault="008731E4" w:rsidP="008731E4">
      <w:pPr>
        <w:rPr>
          <w:lang w:val="en"/>
        </w:rPr>
      </w:pPr>
    </w:p>
    <w:p w:rsidR="008731E4" w:rsidRDefault="008731E4" w:rsidP="008731E4">
      <w:pPr>
        <w:rPr>
          <w:lang w:val="en"/>
        </w:rPr>
      </w:pPr>
      <w:r w:rsidRPr="009531E9">
        <w:rPr>
          <w:lang w:val="en"/>
        </w:rPr>
        <w:t>This Core component helps you monitor and debug your Mule application by logging important information such as error messages, status notifications, payloads, and so on. You can add a Logger anywhere in a flow, and you can configure it to log a string that you specify, the output of a Data Weave expression you write, or any combination of strings and expressions.</w:t>
      </w:r>
      <w:r w:rsidRPr="001131FC">
        <w:rPr>
          <w:lang w:val="en"/>
        </w:rPr>
        <w:t xml:space="preserve"> </w:t>
      </w:r>
      <w:r>
        <w:rPr>
          <w:lang w:val="en"/>
        </w:rPr>
        <w:t>In Logger we have to mention what is the key we are going to use at the time of postman to perform the operation.</w:t>
      </w:r>
    </w:p>
    <w:p w:rsidR="008731E4" w:rsidRDefault="008731E4" w:rsidP="008731E4">
      <w:pPr>
        <w:rPr>
          <w:lang w:val="en"/>
        </w:rPr>
      </w:pPr>
    </w:p>
    <w:p w:rsidR="008731E4" w:rsidRDefault="008731E4" w:rsidP="008731E4">
      <w:pPr>
        <w:rPr>
          <w:b/>
          <w:sz w:val="28"/>
          <w:szCs w:val="28"/>
          <w:lang w:val="en"/>
        </w:rPr>
      </w:pPr>
      <w:r>
        <w:rPr>
          <w:b/>
          <w:sz w:val="28"/>
          <w:szCs w:val="28"/>
          <w:lang w:val="en"/>
        </w:rPr>
        <w:t>Flow Explanation:</w:t>
      </w:r>
    </w:p>
    <w:p w:rsidR="008731E4" w:rsidRDefault="008731E4" w:rsidP="008731E4">
      <w:pPr>
        <w:rPr>
          <w:b/>
          <w:sz w:val="28"/>
          <w:szCs w:val="28"/>
          <w:lang w:val="en"/>
        </w:rPr>
      </w:pPr>
    </w:p>
    <w:p w:rsidR="008731E4" w:rsidRDefault="008731E4" w:rsidP="008731E4">
      <w:pPr>
        <w:rPr>
          <w:lang w:val="en"/>
        </w:rPr>
      </w:pPr>
      <w:r w:rsidRPr="00392E8B">
        <w:rPr>
          <w:lang w:val="en"/>
        </w:rPr>
        <w:t>1.</w:t>
      </w:r>
      <w:r>
        <w:rPr>
          <w:lang w:val="en"/>
        </w:rPr>
        <w:t xml:space="preserve"> Take HTTP Listener to listen the requests.</w:t>
      </w:r>
    </w:p>
    <w:p w:rsidR="008731E4" w:rsidRDefault="008731E4" w:rsidP="008731E4">
      <w:pPr>
        <w:rPr>
          <w:lang w:val="en"/>
        </w:rPr>
      </w:pPr>
      <w:r>
        <w:rPr>
          <w:lang w:val="en"/>
        </w:rPr>
        <w:t xml:space="preserve">2. Take </w:t>
      </w:r>
      <w:proofErr w:type="spellStart"/>
      <w:r>
        <w:rPr>
          <w:lang w:val="en"/>
        </w:rPr>
        <w:t>logger</w:t>
      </w:r>
      <w:proofErr w:type="spellEnd"/>
      <w:r>
        <w:rPr>
          <w:lang w:val="en"/>
        </w:rPr>
        <w:t xml:space="preserve"> to print the data on console.</w:t>
      </w:r>
    </w:p>
    <w:p w:rsidR="008731E4" w:rsidRDefault="008731E4" w:rsidP="008731E4">
      <w:pPr>
        <w:rPr>
          <w:lang w:val="en"/>
        </w:rPr>
      </w:pPr>
      <w:r>
        <w:rPr>
          <w:lang w:val="en"/>
        </w:rPr>
        <w:t>3. Take database delete component to delete the data from table.</w:t>
      </w:r>
    </w:p>
    <w:p w:rsidR="008731E4" w:rsidRDefault="008731E4" w:rsidP="008731E4">
      <w:pPr>
        <w:rPr>
          <w:lang w:val="en"/>
        </w:rPr>
      </w:pPr>
      <w:r>
        <w:rPr>
          <w:lang w:val="en"/>
        </w:rPr>
        <w:t>4. In database delete component write the query to delete data.</w:t>
      </w:r>
    </w:p>
    <w:p w:rsidR="008731E4" w:rsidRDefault="008731E4" w:rsidP="008731E4">
      <w:pPr>
        <w:rPr>
          <w:lang w:val="en"/>
        </w:rPr>
      </w:pPr>
    </w:p>
    <w:p w:rsidR="008731E4" w:rsidRDefault="008731E4" w:rsidP="008731E4">
      <w:pPr>
        <w:rPr>
          <w:lang w:val="en"/>
        </w:rPr>
      </w:pPr>
      <w:r w:rsidRPr="00392E8B">
        <w:rPr>
          <w:b/>
          <w:sz w:val="28"/>
          <w:szCs w:val="28"/>
          <w:lang w:val="en"/>
        </w:rPr>
        <w:t>Query</w:t>
      </w:r>
      <w:r>
        <w:rPr>
          <w:lang w:val="en"/>
        </w:rPr>
        <w:t>:</w:t>
      </w:r>
    </w:p>
    <w:p w:rsidR="008731E4" w:rsidRDefault="008731E4" w:rsidP="008731E4">
      <w:pPr>
        <w:rPr>
          <w:lang w:val="en"/>
        </w:rPr>
      </w:pPr>
    </w:p>
    <w:p w:rsidR="008731E4" w:rsidRDefault="008731E4" w:rsidP="008731E4">
      <w:pPr>
        <w:rPr>
          <w:lang w:val="en"/>
        </w:rPr>
      </w:pPr>
      <w:proofErr w:type="gramStart"/>
      <w:r>
        <w:rPr>
          <w:lang w:val="en"/>
        </w:rPr>
        <w:t>delete</w:t>
      </w:r>
      <w:proofErr w:type="gramEnd"/>
      <w:r>
        <w:rPr>
          <w:lang w:val="en"/>
        </w:rPr>
        <w:t xml:space="preserve"> from tablename values (fields)</w:t>
      </w:r>
    </w:p>
    <w:p w:rsidR="008731E4" w:rsidRDefault="008731E4" w:rsidP="008731E4">
      <w:pPr>
        <w:rPr>
          <w:lang w:val="en"/>
        </w:rPr>
      </w:pPr>
    </w:p>
    <w:p w:rsidR="008731E4" w:rsidRDefault="008731E4" w:rsidP="008731E4">
      <w:r w:rsidRPr="00187D4B">
        <w:rPr>
          <w:b/>
          <w:sz w:val="28"/>
          <w:szCs w:val="28"/>
        </w:rPr>
        <w:t>Transform Message</w:t>
      </w:r>
      <w:r>
        <w:t>:</w:t>
      </w:r>
    </w:p>
    <w:p w:rsidR="008731E4" w:rsidRDefault="008731E4" w:rsidP="008731E4"/>
    <w:p w:rsidR="008731E4" w:rsidRDefault="008731E4" w:rsidP="008731E4">
      <w:r>
        <w:rPr>
          <w:color w:val="969696"/>
        </w:rPr>
        <w:t>%</w:t>
      </w:r>
      <w:proofErr w:type="gramStart"/>
      <w:r>
        <w:rPr>
          <w:color w:val="969696"/>
        </w:rPr>
        <w:t>dw</w:t>
      </w:r>
      <w:proofErr w:type="gramEnd"/>
      <w:r>
        <w:t xml:space="preserve"> </w:t>
      </w:r>
      <w:r>
        <w:rPr>
          <w:color w:val="7D7D7D"/>
        </w:rPr>
        <w:t>2</w:t>
      </w:r>
      <w:r>
        <w:t>.</w:t>
      </w:r>
      <w:r>
        <w:rPr>
          <w:color w:val="7D7D7D"/>
        </w:rPr>
        <w:t xml:space="preserve">0 </w:t>
      </w:r>
    </w:p>
    <w:p w:rsidR="008731E4" w:rsidRDefault="008731E4" w:rsidP="008731E4">
      <w:proofErr w:type="gramStart"/>
      <w:r>
        <w:rPr>
          <w:color w:val="030303"/>
        </w:rPr>
        <w:t>output</w:t>
      </w:r>
      <w:proofErr w:type="gramEnd"/>
      <w:r>
        <w:t xml:space="preserve"> </w:t>
      </w:r>
      <w:r>
        <w:rPr>
          <w:color w:val="030303"/>
        </w:rPr>
        <w:t>application/json</w:t>
      </w:r>
    </w:p>
    <w:p w:rsidR="008731E4" w:rsidRDefault="008731E4" w:rsidP="008731E4">
      <w:r>
        <w:t>---</w:t>
      </w:r>
    </w:p>
    <w:p w:rsidR="008731E4" w:rsidRDefault="008731E4" w:rsidP="008731E4">
      <w:r>
        <w:t>{</w:t>
      </w:r>
    </w:p>
    <w:p w:rsidR="008731E4" w:rsidRDefault="008731E4" w:rsidP="008731E4">
      <w:r>
        <w:lastRenderedPageBreak/>
        <w:t xml:space="preserve">  </w:t>
      </w:r>
      <w:r>
        <w:rPr>
          <w:color w:val="3E59B0"/>
        </w:rPr>
        <w:t>"</w:t>
      </w:r>
      <w:proofErr w:type="gramStart"/>
      <w:r>
        <w:rPr>
          <w:color w:val="3E59B0"/>
        </w:rPr>
        <w:t>status</w:t>
      </w:r>
      <w:proofErr w:type="gramEnd"/>
      <w:r>
        <w:rPr>
          <w:color w:val="3E59B0"/>
        </w:rPr>
        <w:t>"</w:t>
      </w:r>
      <w:r>
        <w:t>:</w:t>
      </w:r>
      <w:r>
        <w:rPr>
          <w:color w:val="7D7D7D"/>
        </w:rPr>
        <w:t>200</w:t>
      </w:r>
      <w:r>
        <w:t>,</w:t>
      </w:r>
    </w:p>
    <w:p w:rsidR="008731E4" w:rsidRDefault="008731E4" w:rsidP="008731E4">
      <w:r>
        <w:t xml:space="preserve">  </w:t>
      </w:r>
      <w:r>
        <w:rPr>
          <w:color w:val="3E59B0"/>
        </w:rPr>
        <w:t>"</w:t>
      </w:r>
      <w:proofErr w:type="gramStart"/>
      <w:r>
        <w:rPr>
          <w:color w:val="3E59B0"/>
        </w:rPr>
        <w:t>message</w:t>
      </w:r>
      <w:proofErr w:type="gramEnd"/>
      <w:r>
        <w:rPr>
          <w:color w:val="3E59B0"/>
        </w:rPr>
        <w:t>"</w:t>
      </w:r>
      <w:r>
        <w:t xml:space="preserve">: </w:t>
      </w:r>
      <w:r w:rsidRPr="00187D4B">
        <w:rPr>
          <w:color w:val="232427" w:themeColor="text1"/>
        </w:rPr>
        <w:t>"</w:t>
      </w:r>
      <w:r>
        <w:rPr>
          <w:color w:val="232427" w:themeColor="text1"/>
        </w:rPr>
        <w:t>deleted</w:t>
      </w:r>
      <w:r w:rsidRPr="00187D4B">
        <w:rPr>
          <w:color w:val="232427" w:themeColor="text1"/>
        </w:rPr>
        <w:t xml:space="preserve"> successfully"</w:t>
      </w:r>
    </w:p>
    <w:p w:rsidR="008731E4" w:rsidRDefault="008731E4" w:rsidP="008731E4">
      <w:r>
        <w:t>}</w:t>
      </w:r>
    </w:p>
    <w:p w:rsidR="008731E4" w:rsidRDefault="008731E4" w:rsidP="008731E4">
      <w:pPr>
        <w:rPr>
          <w:lang w:val="en"/>
        </w:rPr>
      </w:pPr>
    </w:p>
    <w:p w:rsidR="008731E4" w:rsidRDefault="008731E4" w:rsidP="008731E4">
      <w:pPr>
        <w:rPr>
          <w:lang w:val="en"/>
        </w:rPr>
      </w:pPr>
    </w:p>
    <w:p w:rsidR="008731E4" w:rsidRDefault="008731E4" w:rsidP="008731E4">
      <w:pPr>
        <w:rPr>
          <w:lang w:val="en"/>
        </w:rPr>
      </w:pPr>
      <w:r>
        <w:rPr>
          <w:b/>
          <w:sz w:val="28"/>
          <w:szCs w:val="28"/>
          <w:lang w:val="en"/>
        </w:rPr>
        <w:t xml:space="preserve">Select data from </w:t>
      </w:r>
      <w:r w:rsidRPr="009531E9">
        <w:rPr>
          <w:b/>
          <w:sz w:val="28"/>
          <w:szCs w:val="28"/>
          <w:lang w:val="en"/>
        </w:rPr>
        <w:t>database using query parameters</w:t>
      </w:r>
      <w:r w:rsidRPr="009531E9">
        <w:rPr>
          <w:lang w:val="en"/>
        </w:rPr>
        <w:t>:</w:t>
      </w:r>
    </w:p>
    <w:p w:rsidR="008731E4" w:rsidRPr="009531E9" w:rsidRDefault="008731E4" w:rsidP="008731E4"/>
    <w:p w:rsidR="008731E4" w:rsidRDefault="008731E4" w:rsidP="008731E4">
      <w:pPr>
        <w:rPr>
          <w:lang w:val="en"/>
        </w:rPr>
      </w:pPr>
      <w:r w:rsidRPr="009531E9">
        <w:rPr>
          <w:b/>
          <w:sz w:val="28"/>
          <w:szCs w:val="28"/>
          <w:lang w:val="en"/>
        </w:rPr>
        <w:t xml:space="preserve">The flow </w:t>
      </w:r>
      <w:r>
        <w:rPr>
          <w:b/>
          <w:sz w:val="28"/>
          <w:szCs w:val="28"/>
          <w:lang w:val="en"/>
        </w:rPr>
        <w:t>be like:</w:t>
      </w:r>
    </w:p>
    <w:p w:rsidR="008731E4" w:rsidRPr="009531E9" w:rsidRDefault="008731E4" w:rsidP="008731E4"/>
    <w:p w:rsidR="008731E4" w:rsidRPr="009531E9" w:rsidRDefault="008731E4" w:rsidP="008731E4">
      <w:r>
        <w:rPr>
          <w:lang w:val="en"/>
        </w:rPr>
        <w:t>HTTP Listener -&gt;logger -</w:t>
      </w:r>
      <w:r w:rsidRPr="009531E9">
        <w:rPr>
          <w:lang w:val="en"/>
        </w:rPr>
        <w:t>&gt;</w:t>
      </w:r>
      <w:r>
        <w:rPr>
          <w:lang w:val="en"/>
        </w:rPr>
        <w:t xml:space="preserve"> </w:t>
      </w:r>
      <w:r w:rsidRPr="009531E9">
        <w:rPr>
          <w:lang w:val="en"/>
        </w:rPr>
        <w:t xml:space="preserve">database </w:t>
      </w:r>
      <w:r>
        <w:rPr>
          <w:lang w:val="en"/>
        </w:rPr>
        <w:t>select -&gt; Transform message</w:t>
      </w:r>
    </w:p>
    <w:p w:rsidR="008731E4" w:rsidRDefault="008731E4" w:rsidP="008731E4">
      <w:pPr>
        <w:rPr>
          <w:lang w:val="en"/>
        </w:rPr>
      </w:pPr>
    </w:p>
    <w:p w:rsidR="008731E4" w:rsidRDefault="008731E4" w:rsidP="008731E4">
      <w:r w:rsidRPr="009531E9">
        <w:rPr>
          <w:b/>
          <w:sz w:val="28"/>
          <w:szCs w:val="28"/>
        </w:rPr>
        <w:t>HTTP listener</w:t>
      </w:r>
      <w:r>
        <w:t>:</w:t>
      </w:r>
    </w:p>
    <w:p w:rsidR="008731E4" w:rsidRDefault="008731E4" w:rsidP="008731E4"/>
    <w:p w:rsidR="008731E4" w:rsidRDefault="008731E4" w:rsidP="008731E4">
      <w:r>
        <w:t>The HTTP listener is an event source that enables you to set up an HTTP server and trigger flows when HTTP requests are received.</w:t>
      </w:r>
    </w:p>
    <w:p w:rsidR="008731E4" w:rsidRDefault="008731E4" w:rsidP="008731E4"/>
    <w:p w:rsidR="008731E4" w:rsidRDefault="008731E4" w:rsidP="008731E4">
      <w:r>
        <w:t>You can choose what methods the source accepts, such as GET, POST or a list of methods, and on which path to accept requests, thereby allowing the routing of requests through different flows.</w:t>
      </w:r>
    </w:p>
    <w:p w:rsidR="008731E4" w:rsidRDefault="008731E4" w:rsidP="008731E4"/>
    <w:p w:rsidR="008731E4" w:rsidRDefault="008731E4" w:rsidP="008731E4">
      <w:r>
        <w:t>Once a request is accepted by the listener, the corresponding flow is triggered with the HTTP body as payload and the HTTP data as attributes (headers, query parameters and so on).</w:t>
      </w:r>
    </w:p>
    <w:p w:rsidR="008731E4" w:rsidRDefault="008731E4" w:rsidP="008731E4"/>
    <w:p w:rsidR="008731E4" w:rsidRDefault="008731E4" w:rsidP="008731E4">
      <w:r>
        <w:t>When the flow finishes its execution, the HTTP listener enables you to customize the HTTP response based on whether the execution was successful or not, so that different status codes can be returned.</w:t>
      </w:r>
    </w:p>
    <w:p w:rsidR="008731E4" w:rsidRDefault="008731E4" w:rsidP="008731E4"/>
    <w:p w:rsidR="008731E4" w:rsidRDefault="008731E4" w:rsidP="008731E4">
      <w:r w:rsidRPr="004D00B9">
        <w:rPr>
          <w:b/>
          <w:sz w:val="28"/>
          <w:szCs w:val="28"/>
        </w:rPr>
        <w:t>Transform message</w:t>
      </w:r>
      <w:r>
        <w:t>:</w:t>
      </w:r>
    </w:p>
    <w:p w:rsidR="008731E4" w:rsidRDefault="008731E4" w:rsidP="008731E4"/>
    <w:p w:rsidR="008731E4" w:rsidRDefault="008731E4" w:rsidP="008731E4">
      <w:pPr>
        <w:rPr>
          <w:rFonts w:ascii="Arial" w:hAnsi="Arial" w:cs="Arial"/>
          <w:color w:val="58595A"/>
          <w:shd w:val="clear" w:color="auto" w:fill="FEFEFE"/>
        </w:rPr>
      </w:pPr>
      <w:r>
        <w:rPr>
          <w:rFonts w:ascii="Arial" w:hAnsi="Arial" w:cs="Arial"/>
          <w:color w:val="58595A"/>
          <w:shd w:val="clear" w:color="auto" w:fill="FEFEFE"/>
        </w:rPr>
        <w:t>The Transform Message component carries out transformations over the input data it receives. You can explicitly write out a transformation in Data Weave language, or you can use the UI to build it implicitly through dragging and dropping elements.</w:t>
      </w:r>
    </w:p>
    <w:p w:rsidR="008731E4" w:rsidRDefault="008731E4" w:rsidP="008731E4">
      <w:pPr>
        <w:rPr>
          <w:rFonts w:ascii="Arial" w:hAnsi="Arial" w:cs="Arial"/>
          <w:color w:val="58595A"/>
          <w:shd w:val="clear" w:color="auto" w:fill="FEFEFE"/>
        </w:rPr>
      </w:pPr>
    </w:p>
    <w:p w:rsidR="008731E4" w:rsidRDefault="008731E4" w:rsidP="008731E4"/>
    <w:p w:rsidR="008731E4" w:rsidRPr="009531E9" w:rsidRDefault="008731E4" w:rsidP="008731E4"/>
    <w:p w:rsidR="008731E4" w:rsidRDefault="008731E4" w:rsidP="008731E4">
      <w:pPr>
        <w:rPr>
          <w:lang w:val="en"/>
        </w:rPr>
      </w:pPr>
      <w:r w:rsidRPr="005E381A">
        <w:rPr>
          <w:b/>
          <w:sz w:val="28"/>
          <w:szCs w:val="28"/>
          <w:lang w:val="en"/>
        </w:rPr>
        <w:t>Logger</w:t>
      </w:r>
      <w:r>
        <w:rPr>
          <w:lang w:val="en"/>
        </w:rPr>
        <w:t xml:space="preserve">: </w:t>
      </w:r>
    </w:p>
    <w:p w:rsidR="008731E4" w:rsidRDefault="008731E4" w:rsidP="008731E4">
      <w:pPr>
        <w:rPr>
          <w:lang w:val="en"/>
        </w:rPr>
      </w:pPr>
    </w:p>
    <w:p w:rsidR="008731E4" w:rsidRDefault="008731E4" w:rsidP="008731E4">
      <w:pPr>
        <w:rPr>
          <w:lang w:val="en"/>
        </w:rPr>
      </w:pPr>
      <w:r w:rsidRPr="009531E9">
        <w:rPr>
          <w:lang w:val="en"/>
        </w:rPr>
        <w:t>This Core component helps you monitor and debug your Mule application by logging important information such as error messages, status notifications, payloads, and so on. You can add a Logger anywhere in a flow, and you can configure it to log a string that you specify, the output of a Data Weave expression you write, or any combination of strings and expressions.</w:t>
      </w:r>
    </w:p>
    <w:p w:rsidR="008731E4" w:rsidRDefault="008731E4" w:rsidP="008731E4">
      <w:pPr>
        <w:rPr>
          <w:lang w:val="en"/>
        </w:rPr>
      </w:pPr>
      <w:r>
        <w:rPr>
          <w:lang w:val="en"/>
        </w:rPr>
        <w:lastRenderedPageBreak/>
        <w:t xml:space="preserve"> In Logger we have to mention what is the key we are going to use at the time of postman to perform the operation.</w:t>
      </w:r>
    </w:p>
    <w:p w:rsidR="008731E4" w:rsidRDefault="008731E4" w:rsidP="008731E4">
      <w:pPr>
        <w:rPr>
          <w:lang w:val="en"/>
        </w:rPr>
      </w:pPr>
    </w:p>
    <w:p w:rsidR="008731E4" w:rsidRDefault="008731E4" w:rsidP="008731E4">
      <w:pPr>
        <w:rPr>
          <w:b/>
          <w:sz w:val="28"/>
          <w:szCs w:val="28"/>
          <w:lang w:val="en"/>
        </w:rPr>
      </w:pPr>
      <w:r>
        <w:rPr>
          <w:b/>
          <w:sz w:val="28"/>
          <w:szCs w:val="28"/>
          <w:lang w:val="en"/>
        </w:rPr>
        <w:t>Flow Explanation:</w:t>
      </w:r>
    </w:p>
    <w:p w:rsidR="008731E4" w:rsidRDefault="008731E4" w:rsidP="008731E4">
      <w:pPr>
        <w:rPr>
          <w:b/>
          <w:sz w:val="28"/>
          <w:szCs w:val="28"/>
          <w:lang w:val="en"/>
        </w:rPr>
      </w:pPr>
    </w:p>
    <w:p w:rsidR="008731E4" w:rsidRDefault="008731E4" w:rsidP="008731E4">
      <w:pPr>
        <w:rPr>
          <w:lang w:val="en"/>
        </w:rPr>
      </w:pPr>
      <w:r w:rsidRPr="00392E8B">
        <w:rPr>
          <w:lang w:val="en"/>
        </w:rPr>
        <w:t>1.</w:t>
      </w:r>
      <w:r>
        <w:rPr>
          <w:lang w:val="en"/>
        </w:rPr>
        <w:t xml:space="preserve"> Take HTTP Listener to listen the requests.</w:t>
      </w:r>
    </w:p>
    <w:p w:rsidR="008731E4" w:rsidRDefault="008731E4" w:rsidP="008731E4">
      <w:pPr>
        <w:rPr>
          <w:lang w:val="en"/>
        </w:rPr>
      </w:pPr>
      <w:r>
        <w:rPr>
          <w:lang w:val="en"/>
        </w:rPr>
        <w:t xml:space="preserve">2. Take </w:t>
      </w:r>
      <w:proofErr w:type="spellStart"/>
      <w:r>
        <w:rPr>
          <w:lang w:val="en"/>
        </w:rPr>
        <w:t>logger</w:t>
      </w:r>
      <w:proofErr w:type="spellEnd"/>
      <w:r>
        <w:rPr>
          <w:lang w:val="en"/>
        </w:rPr>
        <w:t xml:space="preserve"> to print the data on console.</w:t>
      </w:r>
    </w:p>
    <w:p w:rsidR="008731E4" w:rsidRDefault="008731E4" w:rsidP="008731E4">
      <w:pPr>
        <w:rPr>
          <w:lang w:val="en"/>
        </w:rPr>
      </w:pPr>
      <w:r>
        <w:rPr>
          <w:lang w:val="en"/>
        </w:rPr>
        <w:t>3. Take database select component to select the data into table.</w:t>
      </w:r>
    </w:p>
    <w:p w:rsidR="008731E4" w:rsidRDefault="008731E4" w:rsidP="008731E4">
      <w:pPr>
        <w:rPr>
          <w:lang w:val="en"/>
        </w:rPr>
      </w:pPr>
      <w:r>
        <w:rPr>
          <w:lang w:val="en"/>
        </w:rPr>
        <w:t>4. In database select component write the query to select data from data base.</w:t>
      </w:r>
    </w:p>
    <w:p w:rsidR="008731E4" w:rsidRDefault="008731E4" w:rsidP="008731E4">
      <w:pPr>
        <w:rPr>
          <w:lang w:val="en"/>
        </w:rPr>
      </w:pPr>
    </w:p>
    <w:p w:rsidR="008731E4" w:rsidRDefault="008731E4" w:rsidP="008731E4">
      <w:pPr>
        <w:rPr>
          <w:lang w:val="en"/>
        </w:rPr>
      </w:pPr>
      <w:r w:rsidRPr="00392E8B">
        <w:rPr>
          <w:b/>
          <w:sz w:val="28"/>
          <w:szCs w:val="28"/>
          <w:lang w:val="en"/>
        </w:rPr>
        <w:t>Query</w:t>
      </w:r>
      <w:r>
        <w:rPr>
          <w:lang w:val="en"/>
        </w:rPr>
        <w:t>:</w:t>
      </w:r>
    </w:p>
    <w:p w:rsidR="008731E4" w:rsidRDefault="008731E4" w:rsidP="008731E4">
      <w:pPr>
        <w:rPr>
          <w:lang w:val="en"/>
        </w:rPr>
      </w:pPr>
    </w:p>
    <w:p w:rsidR="008731E4" w:rsidRDefault="008731E4" w:rsidP="008731E4">
      <w:pPr>
        <w:rPr>
          <w:lang w:val="en"/>
        </w:rPr>
      </w:pPr>
      <w:proofErr w:type="gramStart"/>
      <w:r>
        <w:rPr>
          <w:lang w:val="en"/>
        </w:rPr>
        <w:t>select</w:t>
      </w:r>
      <w:proofErr w:type="gramEnd"/>
      <w:r>
        <w:rPr>
          <w:lang w:val="en"/>
        </w:rPr>
        <w:t xml:space="preserve"> * from tablename values (fields)</w:t>
      </w:r>
    </w:p>
    <w:p w:rsidR="008731E4" w:rsidRDefault="008731E4" w:rsidP="008731E4">
      <w:pPr>
        <w:rPr>
          <w:lang w:val="en"/>
        </w:rPr>
      </w:pPr>
    </w:p>
    <w:p w:rsidR="008731E4" w:rsidRDefault="008731E4" w:rsidP="008731E4">
      <w:r w:rsidRPr="00187D4B">
        <w:rPr>
          <w:b/>
          <w:sz w:val="28"/>
          <w:szCs w:val="28"/>
        </w:rPr>
        <w:t>Transform Message</w:t>
      </w:r>
      <w:r>
        <w:t>:</w:t>
      </w:r>
    </w:p>
    <w:p w:rsidR="008731E4" w:rsidRDefault="008731E4" w:rsidP="008731E4"/>
    <w:p w:rsidR="008731E4" w:rsidRDefault="008731E4" w:rsidP="008731E4">
      <w:r>
        <w:rPr>
          <w:color w:val="969696"/>
        </w:rPr>
        <w:t>%</w:t>
      </w:r>
      <w:proofErr w:type="gramStart"/>
      <w:r>
        <w:rPr>
          <w:color w:val="969696"/>
        </w:rPr>
        <w:t>dw</w:t>
      </w:r>
      <w:proofErr w:type="gramEnd"/>
      <w:r>
        <w:t xml:space="preserve"> </w:t>
      </w:r>
      <w:r>
        <w:rPr>
          <w:color w:val="7D7D7D"/>
        </w:rPr>
        <w:t>2</w:t>
      </w:r>
      <w:r>
        <w:t>.</w:t>
      </w:r>
      <w:r>
        <w:rPr>
          <w:color w:val="7D7D7D"/>
        </w:rPr>
        <w:t xml:space="preserve">0 </w:t>
      </w:r>
    </w:p>
    <w:p w:rsidR="008731E4" w:rsidRDefault="008731E4" w:rsidP="008731E4">
      <w:proofErr w:type="gramStart"/>
      <w:r>
        <w:rPr>
          <w:color w:val="030303"/>
        </w:rPr>
        <w:t>output</w:t>
      </w:r>
      <w:proofErr w:type="gramEnd"/>
      <w:r>
        <w:t xml:space="preserve"> </w:t>
      </w:r>
      <w:r>
        <w:rPr>
          <w:color w:val="030303"/>
        </w:rPr>
        <w:t>application/json</w:t>
      </w:r>
    </w:p>
    <w:p w:rsidR="008731E4" w:rsidRDefault="008731E4" w:rsidP="008731E4">
      <w:r>
        <w:t>---</w:t>
      </w:r>
    </w:p>
    <w:p w:rsidR="008731E4" w:rsidRDefault="008731E4" w:rsidP="008731E4">
      <w:r>
        <w:t>{</w:t>
      </w:r>
    </w:p>
    <w:p w:rsidR="008731E4" w:rsidRDefault="008731E4" w:rsidP="008731E4">
      <w:r>
        <w:t xml:space="preserve">  </w:t>
      </w:r>
      <w:r>
        <w:rPr>
          <w:color w:val="3E59B0"/>
        </w:rPr>
        <w:t>"</w:t>
      </w:r>
      <w:proofErr w:type="gramStart"/>
      <w:r>
        <w:rPr>
          <w:color w:val="3E59B0"/>
        </w:rPr>
        <w:t>status</w:t>
      </w:r>
      <w:proofErr w:type="gramEnd"/>
      <w:r>
        <w:rPr>
          <w:color w:val="3E59B0"/>
        </w:rPr>
        <w:t>"</w:t>
      </w:r>
      <w:r>
        <w:t>:</w:t>
      </w:r>
      <w:r>
        <w:rPr>
          <w:color w:val="7D7D7D"/>
        </w:rPr>
        <w:t>200</w:t>
      </w:r>
      <w:r>
        <w:t>,</w:t>
      </w:r>
    </w:p>
    <w:p w:rsidR="008731E4" w:rsidRDefault="008731E4" w:rsidP="008731E4">
      <w:r>
        <w:t xml:space="preserve">  </w:t>
      </w:r>
      <w:r>
        <w:rPr>
          <w:color w:val="3E59B0"/>
        </w:rPr>
        <w:t>"</w:t>
      </w:r>
      <w:proofErr w:type="gramStart"/>
      <w:r>
        <w:rPr>
          <w:color w:val="3E59B0"/>
        </w:rPr>
        <w:t>message</w:t>
      </w:r>
      <w:proofErr w:type="gramEnd"/>
      <w:r>
        <w:rPr>
          <w:color w:val="3E59B0"/>
        </w:rPr>
        <w:t>"</w:t>
      </w:r>
      <w:r>
        <w:t xml:space="preserve">: </w:t>
      </w:r>
      <w:r w:rsidRPr="00187D4B">
        <w:rPr>
          <w:color w:val="232427" w:themeColor="text1"/>
        </w:rPr>
        <w:t>"</w:t>
      </w:r>
      <w:r>
        <w:rPr>
          <w:color w:val="232427" w:themeColor="text1"/>
        </w:rPr>
        <w:t xml:space="preserve">selected </w:t>
      </w:r>
      <w:r w:rsidRPr="00187D4B">
        <w:rPr>
          <w:color w:val="232427" w:themeColor="text1"/>
        </w:rPr>
        <w:t>successfully"</w:t>
      </w:r>
    </w:p>
    <w:p w:rsidR="008731E4" w:rsidRDefault="008731E4" w:rsidP="008731E4">
      <w:r>
        <w:t>}</w:t>
      </w:r>
    </w:p>
    <w:p w:rsidR="008731E4" w:rsidRDefault="008731E4" w:rsidP="008731E4">
      <w:pPr>
        <w:rPr>
          <w:lang w:val="en"/>
        </w:rPr>
      </w:pPr>
    </w:p>
    <w:p w:rsidR="008731E4" w:rsidRDefault="008731E4" w:rsidP="008731E4">
      <w:pPr>
        <w:rPr>
          <w:lang w:val="en"/>
        </w:rPr>
      </w:pPr>
    </w:p>
    <w:p w:rsidR="008731E4" w:rsidRDefault="008731E4" w:rsidP="008731E4">
      <w:pPr>
        <w:rPr>
          <w:lang w:val="en"/>
        </w:rPr>
      </w:pPr>
      <w:r>
        <w:rPr>
          <w:b/>
          <w:sz w:val="28"/>
          <w:szCs w:val="28"/>
          <w:lang w:val="en"/>
        </w:rPr>
        <w:t xml:space="preserve">Update data to </w:t>
      </w:r>
      <w:r w:rsidRPr="009531E9">
        <w:rPr>
          <w:b/>
          <w:sz w:val="28"/>
          <w:szCs w:val="28"/>
          <w:lang w:val="en"/>
        </w:rPr>
        <w:t>database using query parameters</w:t>
      </w:r>
      <w:r w:rsidRPr="009531E9">
        <w:rPr>
          <w:lang w:val="en"/>
        </w:rPr>
        <w:t>:</w:t>
      </w:r>
    </w:p>
    <w:p w:rsidR="008731E4" w:rsidRPr="009531E9" w:rsidRDefault="008731E4" w:rsidP="008731E4"/>
    <w:p w:rsidR="008731E4" w:rsidRDefault="008731E4" w:rsidP="008731E4">
      <w:pPr>
        <w:rPr>
          <w:lang w:val="en"/>
        </w:rPr>
      </w:pPr>
      <w:r w:rsidRPr="009531E9">
        <w:rPr>
          <w:b/>
          <w:sz w:val="28"/>
          <w:szCs w:val="28"/>
          <w:lang w:val="en"/>
        </w:rPr>
        <w:t xml:space="preserve">The flow </w:t>
      </w:r>
      <w:r>
        <w:rPr>
          <w:b/>
          <w:sz w:val="28"/>
          <w:szCs w:val="28"/>
          <w:lang w:val="en"/>
        </w:rPr>
        <w:t>be like:</w:t>
      </w:r>
    </w:p>
    <w:p w:rsidR="008731E4" w:rsidRPr="009531E9" w:rsidRDefault="008731E4" w:rsidP="008731E4"/>
    <w:p w:rsidR="008731E4" w:rsidRPr="009531E9" w:rsidRDefault="008731E4" w:rsidP="008731E4">
      <w:r>
        <w:rPr>
          <w:lang w:val="en"/>
        </w:rPr>
        <w:t>HTTP Listener -&gt;logger -</w:t>
      </w:r>
      <w:r w:rsidRPr="009531E9">
        <w:rPr>
          <w:lang w:val="en"/>
        </w:rPr>
        <w:t>&gt;</w:t>
      </w:r>
      <w:r>
        <w:rPr>
          <w:lang w:val="en"/>
        </w:rPr>
        <w:t xml:space="preserve"> </w:t>
      </w:r>
      <w:r w:rsidRPr="009531E9">
        <w:rPr>
          <w:lang w:val="en"/>
        </w:rPr>
        <w:t xml:space="preserve">database </w:t>
      </w:r>
      <w:r>
        <w:rPr>
          <w:lang w:val="en"/>
        </w:rPr>
        <w:t>Update -&gt; Transform message</w:t>
      </w:r>
    </w:p>
    <w:p w:rsidR="008731E4" w:rsidRDefault="008731E4" w:rsidP="008731E4">
      <w:pPr>
        <w:rPr>
          <w:lang w:val="en"/>
        </w:rPr>
      </w:pPr>
    </w:p>
    <w:p w:rsidR="008731E4" w:rsidRDefault="008731E4" w:rsidP="008731E4">
      <w:r w:rsidRPr="009531E9">
        <w:rPr>
          <w:b/>
          <w:sz w:val="28"/>
          <w:szCs w:val="28"/>
        </w:rPr>
        <w:t>HTTP listener</w:t>
      </w:r>
      <w:r>
        <w:t>:</w:t>
      </w:r>
    </w:p>
    <w:p w:rsidR="008731E4" w:rsidRDefault="008731E4" w:rsidP="008731E4"/>
    <w:p w:rsidR="008731E4" w:rsidRDefault="008731E4" w:rsidP="008731E4">
      <w:r>
        <w:t>The HTTP listener is an event source that enables you to set up an HTTP server and trigger flows when HTTP requests are received.</w:t>
      </w:r>
    </w:p>
    <w:p w:rsidR="008731E4" w:rsidRDefault="008731E4" w:rsidP="008731E4"/>
    <w:p w:rsidR="008731E4" w:rsidRDefault="008731E4" w:rsidP="008731E4">
      <w:r>
        <w:t>You can choose what methods the source accepts, such as GET, POST or a list of methods, and on which path to accept requests, thereby allowing the routing of requests through different flows.</w:t>
      </w:r>
    </w:p>
    <w:p w:rsidR="008731E4" w:rsidRDefault="008731E4" w:rsidP="008731E4"/>
    <w:p w:rsidR="008731E4" w:rsidRDefault="008731E4" w:rsidP="008731E4">
      <w:r>
        <w:lastRenderedPageBreak/>
        <w:t>Once a request is accepted by the listener, the corresponding flow is triggered with the HTTP body as payload and the HTTP data as attributes (headers, query parameters and so on).</w:t>
      </w:r>
    </w:p>
    <w:p w:rsidR="008731E4" w:rsidRDefault="008731E4" w:rsidP="008731E4"/>
    <w:p w:rsidR="008731E4" w:rsidRDefault="008731E4" w:rsidP="008731E4">
      <w:r>
        <w:t>When the flow finishes its execution, the HTTP listener enables you to customize the HTTP response based on whether the execution was successful or not, so that different status codes can be returned.</w:t>
      </w:r>
    </w:p>
    <w:p w:rsidR="008731E4" w:rsidRDefault="008731E4" w:rsidP="008731E4"/>
    <w:p w:rsidR="008731E4" w:rsidRDefault="008731E4" w:rsidP="008731E4">
      <w:r w:rsidRPr="004D00B9">
        <w:rPr>
          <w:b/>
          <w:sz w:val="28"/>
          <w:szCs w:val="28"/>
        </w:rPr>
        <w:t>Transform message</w:t>
      </w:r>
      <w:r>
        <w:t>:</w:t>
      </w:r>
    </w:p>
    <w:p w:rsidR="008731E4" w:rsidRDefault="008731E4" w:rsidP="008731E4"/>
    <w:p w:rsidR="008731E4" w:rsidRDefault="008731E4" w:rsidP="008731E4">
      <w:pPr>
        <w:rPr>
          <w:rFonts w:ascii="Arial" w:hAnsi="Arial" w:cs="Arial"/>
          <w:color w:val="58595A"/>
          <w:shd w:val="clear" w:color="auto" w:fill="FEFEFE"/>
        </w:rPr>
      </w:pPr>
      <w:r>
        <w:rPr>
          <w:rFonts w:ascii="Arial" w:hAnsi="Arial" w:cs="Arial"/>
          <w:color w:val="58595A"/>
          <w:shd w:val="clear" w:color="auto" w:fill="FEFEFE"/>
        </w:rPr>
        <w:t>The Transform Message component carries out transformations over the input data it receives. You can explicitly write out a transformation in Data Weave language, or you can use the UI to build it implicitly through dragging and dropping elements.</w:t>
      </w:r>
    </w:p>
    <w:p w:rsidR="008731E4" w:rsidRDefault="008731E4" w:rsidP="008731E4">
      <w:pPr>
        <w:rPr>
          <w:rFonts w:ascii="Arial" w:hAnsi="Arial" w:cs="Arial"/>
          <w:color w:val="58595A"/>
          <w:shd w:val="clear" w:color="auto" w:fill="FEFEFE"/>
        </w:rPr>
      </w:pPr>
    </w:p>
    <w:p w:rsidR="008731E4" w:rsidRDefault="008731E4" w:rsidP="008731E4"/>
    <w:p w:rsidR="008731E4" w:rsidRPr="009531E9" w:rsidRDefault="008731E4" w:rsidP="008731E4"/>
    <w:p w:rsidR="008731E4" w:rsidRDefault="008731E4" w:rsidP="008731E4">
      <w:pPr>
        <w:rPr>
          <w:lang w:val="en"/>
        </w:rPr>
      </w:pPr>
      <w:r w:rsidRPr="005E381A">
        <w:rPr>
          <w:b/>
          <w:sz w:val="28"/>
          <w:szCs w:val="28"/>
          <w:lang w:val="en"/>
        </w:rPr>
        <w:t>Logger</w:t>
      </w:r>
      <w:r>
        <w:rPr>
          <w:lang w:val="en"/>
        </w:rPr>
        <w:t xml:space="preserve">: </w:t>
      </w:r>
    </w:p>
    <w:p w:rsidR="008731E4" w:rsidRDefault="008731E4" w:rsidP="008731E4">
      <w:pPr>
        <w:rPr>
          <w:lang w:val="en"/>
        </w:rPr>
      </w:pPr>
    </w:p>
    <w:p w:rsidR="008731E4" w:rsidRDefault="008731E4" w:rsidP="008731E4">
      <w:pPr>
        <w:rPr>
          <w:lang w:val="en"/>
        </w:rPr>
      </w:pPr>
      <w:r w:rsidRPr="009531E9">
        <w:rPr>
          <w:lang w:val="en"/>
        </w:rPr>
        <w:t>This Core component helps you monitor and debug your Mule application by logging important information such as error messages, status notifications, payloads, and so on. You can add a Logger anywhere in a flow, and you can configure it to log a string that you specify, the output of a Data Weave expression you write, or any combination of strings and expressions.</w:t>
      </w:r>
    </w:p>
    <w:p w:rsidR="008731E4" w:rsidRDefault="008731E4" w:rsidP="008731E4">
      <w:pPr>
        <w:rPr>
          <w:lang w:val="en"/>
        </w:rPr>
      </w:pPr>
      <w:r>
        <w:rPr>
          <w:lang w:val="en"/>
        </w:rPr>
        <w:t xml:space="preserve"> In Logger we have to mention what is the key we are going to use at the time of postman to perform the operation.</w:t>
      </w:r>
    </w:p>
    <w:p w:rsidR="008731E4" w:rsidRDefault="008731E4" w:rsidP="008731E4">
      <w:pPr>
        <w:rPr>
          <w:lang w:val="en"/>
        </w:rPr>
      </w:pPr>
    </w:p>
    <w:p w:rsidR="008731E4" w:rsidRDefault="008731E4" w:rsidP="008731E4">
      <w:pPr>
        <w:rPr>
          <w:b/>
          <w:sz w:val="28"/>
          <w:szCs w:val="28"/>
          <w:lang w:val="en"/>
        </w:rPr>
      </w:pPr>
      <w:r>
        <w:rPr>
          <w:b/>
          <w:sz w:val="28"/>
          <w:szCs w:val="28"/>
          <w:lang w:val="en"/>
        </w:rPr>
        <w:t>Flow Explanation:</w:t>
      </w:r>
    </w:p>
    <w:p w:rsidR="008731E4" w:rsidRDefault="008731E4" w:rsidP="008731E4">
      <w:pPr>
        <w:rPr>
          <w:b/>
          <w:sz w:val="28"/>
          <w:szCs w:val="28"/>
          <w:lang w:val="en"/>
        </w:rPr>
      </w:pPr>
    </w:p>
    <w:p w:rsidR="008731E4" w:rsidRDefault="008731E4" w:rsidP="008731E4">
      <w:pPr>
        <w:rPr>
          <w:lang w:val="en"/>
        </w:rPr>
      </w:pPr>
      <w:r w:rsidRPr="00392E8B">
        <w:rPr>
          <w:lang w:val="en"/>
        </w:rPr>
        <w:t>1.</w:t>
      </w:r>
      <w:r>
        <w:rPr>
          <w:lang w:val="en"/>
        </w:rPr>
        <w:t xml:space="preserve"> Take HTTP Listener to listen the requests.</w:t>
      </w:r>
    </w:p>
    <w:p w:rsidR="008731E4" w:rsidRDefault="008731E4" w:rsidP="008731E4">
      <w:pPr>
        <w:rPr>
          <w:lang w:val="en"/>
        </w:rPr>
      </w:pPr>
      <w:r>
        <w:rPr>
          <w:lang w:val="en"/>
        </w:rPr>
        <w:t xml:space="preserve">2. Take </w:t>
      </w:r>
      <w:proofErr w:type="spellStart"/>
      <w:r>
        <w:rPr>
          <w:lang w:val="en"/>
        </w:rPr>
        <w:t>logger</w:t>
      </w:r>
      <w:proofErr w:type="spellEnd"/>
      <w:r>
        <w:rPr>
          <w:lang w:val="en"/>
        </w:rPr>
        <w:t xml:space="preserve"> to print the data on console.</w:t>
      </w:r>
    </w:p>
    <w:p w:rsidR="008731E4" w:rsidRDefault="008731E4" w:rsidP="008731E4">
      <w:pPr>
        <w:rPr>
          <w:lang w:val="en"/>
        </w:rPr>
      </w:pPr>
      <w:r>
        <w:rPr>
          <w:lang w:val="en"/>
        </w:rPr>
        <w:t>3. Take database update component to update the data into table.</w:t>
      </w:r>
    </w:p>
    <w:p w:rsidR="008731E4" w:rsidRDefault="008731E4" w:rsidP="008731E4">
      <w:pPr>
        <w:rPr>
          <w:lang w:val="en"/>
        </w:rPr>
      </w:pPr>
      <w:r>
        <w:rPr>
          <w:lang w:val="en"/>
        </w:rPr>
        <w:t>4. In database update component write the query to update data from data base.</w:t>
      </w:r>
    </w:p>
    <w:p w:rsidR="008731E4" w:rsidRDefault="008731E4" w:rsidP="008731E4">
      <w:pPr>
        <w:rPr>
          <w:lang w:val="en"/>
        </w:rPr>
      </w:pPr>
    </w:p>
    <w:p w:rsidR="008731E4" w:rsidRDefault="008731E4" w:rsidP="008731E4">
      <w:pPr>
        <w:rPr>
          <w:lang w:val="en"/>
        </w:rPr>
      </w:pPr>
      <w:r w:rsidRPr="00392E8B">
        <w:rPr>
          <w:b/>
          <w:sz w:val="28"/>
          <w:szCs w:val="28"/>
          <w:lang w:val="en"/>
        </w:rPr>
        <w:t>Query</w:t>
      </w:r>
      <w:r>
        <w:rPr>
          <w:lang w:val="en"/>
        </w:rPr>
        <w:t>:</w:t>
      </w:r>
    </w:p>
    <w:p w:rsidR="008731E4" w:rsidRDefault="008731E4" w:rsidP="008731E4">
      <w:pPr>
        <w:rPr>
          <w:lang w:val="en"/>
        </w:rPr>
      </w:pPr>
    </w:p>
    <w:p w:rsidR="008731E4" w:rsidRDefault="008731E4" w:rsidP="008731E4">
      <w:pPr>
        <w:rPr>
          <w:lang w:val="en"/>
        </w:rPr>
      </w:pPr>
      <w:proofErr w:type="gramStart"/>
      <w:r>
        <w:rPr>
          <w:lang w:val="en"/>
        </w:rPr>
        <w:t>update  tablename</w:t>
      </w:r>
      <w:proofErr w:type="gramEnd"/>
      <w:r>
        <w:rPr>
          <w:lang w:val="en"/>
        </w:rPr>
        <w:t xml:space="preserve"> values (fields) (:fields)</w:t>
      </w:r>
    </w:p>
    <w:p w:rsidR="008731E4" w:rsidRDefault="008731E4" w:rsidP="008731E4">
      <w:pPr>
        <w:rPr>
          <w:lang w:val="en"/>
        </w:rPr>
      </w:pPr>
    </w:p>
    <w:p w:rsidR="008731E4" w:rsidRDefault="008731E4" w:rsidP="008731E4">
      <w:r w:rsidRPr="00187D4B">
        <w:rPr>
          <w:b/>
          <w:sz w:val="28"/>
          <w:szCs w:val="28"/>
        </w:rPr>
        <w:t>Transform Message</w:t>
      </w:r>
      <w:r>
        <w:t>:</w:t>
      </w:r>
    </w:p>
    <w:p w:rsidR="008731E4" w:rsidRDefault="008731E4" w:rsidP="008731E4"/>
    <w:p w:rsidR="008731E4" w:rsidRDefault="008731E4" w:rsidP="008731E4">
      <w:r>
        <w:rPr>
          <w:color w:val="969696"/>
        </w:rPr>
        <w:t>%</w:t>
      </w:r>
      <w:proofErr w:type="gramStart"/>
      <w:r>
        <w:rPr>
          <w:color w:val="969696"/>
        </w:rPr>
        <w:t>dw</w:t>
      </w:r>
      <w:proofErr w:type="gramEnd"/>
      <w:r>
        <w:t xml:space="preserve"> </w:t>
      </w:r>
      <w:r>
        <w:rPr>
          <w:color w:val="7D7D7D"/>
        </w:rPr>
        <w:t>2</w:t>
      </w:r>
      <w:r>
        <w:t>.</w:t>
      </w:r>
      <w:r>
        <w:rPr>
          <w:color w:val="7D7D7D"/>
        </w:rPr>
        <w:t xml:space="preserve">0 </w:t>
      </w:r>
    </w:p>
    <w:p w:rsidR="008731E4" w:rsidRDefault="008731E4" w:rsidP="008731E4">
      <w:proofErr w:type="gramStart"/>
      <w:r>
        <w:rPr>
          <w:color w:val="030303"/>
        </w:rPr>
        <w:t>output</w:t>
      </w:r>
      <w:proofErr w:type="gramEnd"/>
      <w:r>
        <w:t xml:space="preserve"> </w:t>
      </w:r>
      <w:r>
        <w:rPr>
          <w:color w:val="030303"/>
        </w:rPr>
        <w:t>application/json</w:t>
      </w:r>
    </w:p>
    <w:p w:rsidR="008731E4" w:rsidRDefault="008731E4" w:rsidP="008731E4">
      <w:r>
        <w:t>---</w:t>
      </w:r>
    </w:p>
    <w:p w:rsidR="008731E4" w:rsidRDefault="008731E4" w:rsidP="008731E4">
      <w:r>
        <w:t>{</w:t>
      </w:r>
    </w:p>
    <w:p w:rsidR="008731E4" w:rsidRDefault="008731E4" w:rsidP="008731E4">
      <w:r>
        <w:lastRenderedPageBreak/>
        <w:t xml:space="preserve">  </w:t>
      </w:r>
      <w:r>
        <w:rPr>
          <w:color w:val="3E59B0"/>
        </w:rPr>
        <w:t>"</w:t>
      </w:r>
      <w:proofErr w:type="gramStart"/>
      <w:r>
        <w:rPr>
          <w:color w:val="3E59B0"/>
        </w:rPr>
        <w:t>status</w:t>
      </w:r>
      <w:proofErr w:type="gramEnd"/>
      <w:r>
        <w:rPr>
          <w:color w:val="3E59B0"/>
        </w:rPr>
        <w:t>"</w:t>
      </w:r>
      <w:r>
        <w:t>:</w:t>
      </w:r>
      <w:r>
        <w:rPr>
          <w:color w:val="7D7D7D"/>
        </w:rPr>
        <w:t>200</w:t>
      </w:r>
      <w:r>
        <w:t>,</w:t>
      </w:r>
    </w:p>
    <w:p w:rsidR="008731E4" w:rsidRDefault="008731E4" w:rsidP="008731E4">
      <w:r>
        <w:t xml:space="preserve">  </w:t>
      </w:r>
      <w:r>
        <w:rPr>
          <w:color w:val="3E59B0"/>
        </w:rPr>
        <w:t>"</w:t>
      </w:r>
      <w:proofErr w:type="gramStart"/>
      <w:r>
        <w:rPr>
          <w:color w:val="3E59B0"/>
        </w:rPr>
        <w:t>message</w:t>
      </w:r>
      <w:proofErr w:type="gramEnd"/>
      <w:r>
        <w:rPr>
          <w:color w:val="3E59B0"/>
        </w:rPr>
        <w:t>"</w:t>
      </w:r>
      <w:r>
        <w:t xml:space="preserve">: </w:t>
      </w:r>
      <w:r w:rsidRPr="00187D4B">
        <w:rPr>
          <w:color w:val="232427" w:themeColor="text1"/>
        </w:rPr>
        <w:t>"</w:t>
      </w:r>
      <w:r>
        <w:rPr>
          <w:color w:val="232427" w:themeColor="text1"/>
        </w:rPr>
        <w:t xml:space="preserve">updated </w:t>
      </w:r>
      <w:r w:rsidRPr="00187D4B">
        <w:rPr>
          <w:color w:val="232427" w:themeColor="text1"/>
        </w:rPr>
        <w:t>successfully"</w:t>
      </w:r>
    </w:p>
    <w:p w:rsidR="008731E4" w:rsidRDefault="008731E4" w:rsidP="008731E4">
      <w:r>
        <w:t>}</w:t>
      </w:r>
    </w:p>
    <w:p w:rsidR="008731E4" w:rsidRDefault="008731E4" w:rsidP="008731E4">
      <w:pPr>
        <w:rPr>
          <w:lang w:val="en"/>
        </w:rPr>
      </w:pPr>
    </w:p>
    <w:p w:rsidR="008731E4" w:rsidRDefault="008731E4" w:rsidP="008731E4">
      <w:pPr>
        <w:rPr>
          <w:lang w:val="en"/>
        </w:rPr>
      </w:pPr>
    </w:p>
    <w:p w:rsidR="008731E4" w:rsidRPr="00392E8B" w:rsidRDefault="008731E4" w:rsidP="008731E4">
      <w:pPr>
        <w:rPr>
          <w:lang w:val="en"/>
        </w:rPr>
      </w:pPr>
    </w:p>
    <w:p w:rsidR="008731E4" w:rsidRDefault="008731E4" w:rsidP="008731E4">
      <w:pPr>
        <w:rPr>
          <w:lang w:val="en"/>
        </w:rPr>
      </w:pPr>
    </w:p>
    <w:p w:rsidR="008731E4" w:rsidRDefault="008731E4" w:rsidP="008731E4">
      <w:pPr>
        <w:rPr>
          <w:lang w:val="en"/>
        </w:rPr>
      </w:pPr>
    </w:p>
    <w:p w:rsidR="008731E4" w:rsidRPr="009531E9" w:rsidRDefault="008731E4" w:rsidP="008731E4"/>
    <w:p w:rsidR="008731E4" w:rsidRPr="009531E9" w:rsidRDefault="008731E4" w:rsidP="008731E4">
      <w:pPr>
        <w:rPr>
          <w:color w:val="232427" w:themeColor="text1"/>
        </w:rPr>
      </w:pPr>
    </w:p>
    <w:p w:rsidR="008731E4" w:rsidRPr="00392E8B" w:rsidRDefault="008731E4" w:rsidP="008731E4">
      <w:pPr>
        <w:rPr>
          <w:lang w:val="en"/>
        </w:rPr>
      </w:pPr>
    </w:p>
    <w:p w:rsidR="008731E4" w:rsidRDefault="008731E4" w:rsidP="008731E4">
      <w:pPr>
        <w:rPr>
          <w:lang w:val="en"/>
        </w:rPr>
      </w:pPr>
    </w:p>
    <w:p w:rsidR="008731E4" w:rsidRDefault="008731E4" w:rsidP="008731E4">
      <w:pPr>
        <w:rPr>
          <w:lang w:val="en"/>
        </w:rPr>
      </w:pPr>
    </w:p>
    <w:p w:rsidR="008731E4" w:rsidRPr="009531E9" w:rsidRDefault="008731E4" w:rsidP="008731E4"/>
    <w:p w:rsidR="008731E4" w:rsidRPr="009531E9" w:rsidRDefault="008731E4" w:rsidP="008731E4">
      <w:pPr>
        <w:rPr>
          <w:color w:val="232427" w:themeColor="text1"/>
        </w:rPr>
      </w:pPr>
    </w:p>
    <w:p w:rsidR="008731E4" w:rsidRDefault="008731E4" w:rsidP="008731E4">
      <w:pPr>
        <w:rPr>
          <w:lang w:val="en"/>
        </w:rPr>
      </w:pPr>
    </w:p>
    <w:p w:rsidR="008731E4" w:rsidRPr="00392E8B" w:rsidRDefault="008731E4" w:rsidP="008731E4">
      <w:pPr>
        <w:rPr>
          <w:lang w:val="en"/>
        </w:rPr>
      </w:pPr>
    </w:p>
    <w:p w:rsidR="008731E4" w:rsidRDefault="008731E4" w:rsidP="008731E4">
      <w:pPr>
        <w:rPr>
          <w:lang w:val="en"/>
        </w:rPr>
      </w:pPr>
    </w:p>
    <w:p w:rsidR="008731E4" w:rsidRDefault="008731E4" w:rsidP="008731E4">
      <w:pPr>
        <w:rPr>
          <w:lang w:val="en"/>
        </w:rPr>
      </w:pPr>
    </w:p>
    <w:p w:rsidR="008731E4" w:rsidRPr="009531E9" w:rsidRDefault="008731E4" w:rsidP="008731E4"/>
    <w:p w:rsidR="008731E4" w:rsidRPr="009531E9" w:rsidRDefault="008731E4" w:rsidP="008731E4">
      <w:pPr>
        <w:rPr>
          <w:color w:val="232427" w:themeColor="text1"/>
        </w:rPr>
      </w:pPr>
    </w:p>
    <w:p w:rsidR="00A66691" w:rsidRPr="00A66691" w:rsidRDefault="00A66691" w:rsidP="00A66691">
      <w:pPr>
        <w:rPr>
          <w:color w:val="232427" w:themeColor="text1"/>
          <w:sz w:val="28"/>
          <w:szCs w:val="28"/>
        </w:rPr>
      </w:pPr>
      <w:bookmarkStart w:id="0" w:name="_GoBack"/>
      <w:bookmarkEnd w:id="0"/>
    </w:p>
    <w:sectPr w:rsidR="00A66691" w:rsidRPr="00A66691" w:rsidSect="00A66691">
      <w:headerReference w:type="default" r:id="rId8"/>
      <w:footerReference w:type="default" r:id="rId9"/>
      <w:headerReference w:type="first" r:id="rId10"/>
      <w:footerReference w:type="first" r:id="rId11"/>
      <w:pgSz w:w="12240" w:h="15840"/>
      <w:pgMar w:top="2160" w:right="1440" w:bottom="1296" w:left="1440" w:header="576"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38A" w:rsidRDefault="00C8138A" w:rsidP="008F39C0">
      <w:r>
        <w:separator/>
      </w:r>
    </w:p>
  </w:endnote>
  <w:endnote w:type="continuationSeparator" w:id="0">
    <w:p w:rsidR="00C8138A" w:rsidRDefault="00C8138A" w:rsidP="008F3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E30742">
    <w:pPr>
      <w:pStyle w:val="Footer"/>
    </w:pPr>
    <w:r w:rsidRPr="00A017F2">
      <w:rPr>
        <w:noProof/>
      </w:rPr>
      <mc:AlternateContent>
        <mc:Choice Requires="wps">
          <w:drawing>
            <wp:anchor distT="0" distB="0" distL="114300" distR="114300" simplePos="0" relativeHeight="251671552" behindDoc="0" locked="0" layoutInCell="1" allowOverlap="1" wp14:anchorId="720C37B9" wp14:editId="59C2A978">
              <wp:simplePos x="0" y="0"/>
              <wp:positionH relativeFrom="column">
                <wp:posOffset>-805045</wp:posOffset>
              </wp:positionH>
              <wp:positionV relativeFrom="paragraph">
                <wp:posOffset>-141605</wp:posOffset>
              </wp:positionV>
              <wp:extent cx="4170680" cy="39941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170680" cy="399415"/>
                      </a:xfrm>
                      <a:prstGeom prst="rect">
                        <a:avLst/>
                      </a:prstGeom>
                      <a:noFill/>
                      <a:ln w="6350">
                        <a:noFill/>
                      </a:ln>
                    </wps:spPr>
                    <wps:txbx>
                      <w:txbxContent>
                        <w:p w:rsidR="00A017F2" w:rsidRPr="00371FCE" w:rsidRDefault="00A017F2" w:rsidP="00A017F2">
                          <w:pPr>
                            <w:rPr>
                              <w:b/>
                              <w:sz w:val="28"/>
                            </w:rPr>
                          </w:pPr>
                          <w:r w:rsidRPr="00371FCE">
                            <w:rPr>
                              <w:rFonts w:ascii="Calibri" w:hAnsi="Calibri" w:cs="Calibri"/>
                              <w:b/>
                              <w:sz w:val="28"/>
                            </w:rPr>
                            <w:t>© 2019 Miracle Software Systems, 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20C37B9" id="_x0000_t202" coordsize="21600,21600" o:spt="202" path="m,l,21600r21600,l21600,xe">
              <v:stroke joinstyle="miter"/>
              <v:path gradientshapeok="t" o:connecttype="rect"/>
            </v:shapetype>
            <v:shape id="Text Box 33" o:spid="_x0000_s1026" type="#_x0000_t202" style="position:absolute;margin-left:-63.4pt;margin-top:-11.15pt;width:328.4pt;height:31.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" filled="f" stroked="f" strokeweight=".5pt">
              <v:textbox>
                <w:txbxContent>
                  <w:p w:rsidR="00A017F2" w:rsidRPr="00371FCE" w:rsidRDefault="00A017F2" w:rsidP="00A017F2">
                    <w:pPr>
                      <w:rPr>
                        <w:b/>
                        <w:sz w:val="28"/>
                      </w:rPr>
                    </w:pPr>
                    <w:r w:rsidRPr="00371FCE">
                      <w:rPr>
                        <w:rFonts w:ascii="Calibri" w:hAnsi="Calibri" w:cs="Calibri"/>
                        <w:b/>
                        <w:sz w:val="28"/>
                      </w:rPr>
                      <w:t>© 2019 Miracle Software Systems, Inc.</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0F5460E" wp14:editId="4C8D58C2">
              <wp:simplePos x="0" y="0"/>
              <wp:positionH relativeFrom="column">
                <wp:posOffset>4608830</wp:posOffset>
              </wp:positionH>
              <wp:positionV relativeFrom="paragraph">
                <wp:posOffset>-138565</wp:posOffset>
              </wp:positionV>
              <wp:extent cx="2105025" cy="39941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105025" cy="399415"/>
                      </a:xfrm>
                      <a:prstGeom prst="rect">
                        <a:avLst/>
                      </a:prstGeom>
                      <a:noFill/>
                      <a:ln w="6350">
                        <a:noFill/>
                      </a:ln>
                    </wps:spPr>
                    <wps:txbx>
                      <w:txbxContent>
                        <w:p w:rsidR="001F0E21" w:rsidRPr="00371FCE" w:rsidRDefault="001F0E21" w:rsidP="001F0E21">
                          <w:pPr>
                            <w:jc w:val="right"/>
                            <w:rPr>
                              <w:b/>
                              <w:sz w:val="28"/>
                            </w:rPr>
                          </w:pPr>
                          <w:r w:rsidRPr="00371FCE">
                            <w:rPr>
                              <w:rFonts w:ascii="Calibri" w:hAnsi="Calibri" w:cs="Calibri"/>
                              <w:b/>
                              <w:sz w:val="28"/>
                            </w:rPr>
                            <w:t>www.miraclesoft.com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F5460E" id="Text Box 18" o:spid="_x0000_s1027" type="#_x0000_t202" style="position:absolute;margin-left:362.9pt;margin-top:-10.9pt;width:165.75pt;height:31.4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" filled="f" stroked="f" strokeweight=".5pt">
              <v:textbox>
                <w:txbxContent>
                  <w:p w:rsidR="001F0E21" w:rsidRPr="00371FCE" w:rsidRDefault="001F0E21" w:rsidP="001F0E21">
                    <w:pPr>
                      <w:jc w:val="right"/>
                      <w:rPr>
                        <w:b/>
                        <w:sz w:val="28"/>
                      </w:rPr>
                    </w:pPr>
                    <w:r w:rsidRPr="00371FCE">
                      <w:rPr>
                        <w:rFonts w:ascii="Calibri" w:hAnsi="Calibri" w:cs="Calibri"/>
                        <w:b/>
                        <w:sz w:val="28"/>
                      </w:rPr>
                      <w:t>www.miraclesoft.com</w:t>
                    </w:r>
                  </w:p>
                </w:txbxContent>
              </v:textbox>
            </v:shape>
          </w:pict>
        </mc:Fallback>
      </mc:AlternateContent>
    </w:r>
    <w:r>
      <w:rPr>
        <w:noProof/>
      </w:rPr>
      <mc:AlternateContent>
        <mc:Choice Requires="wpg">
          <w:drawing>
            <wp:anchor distT="0" distB="0" distL="114300" distR="114300" simplePos="0" relativeHeight="251647993" behindDoc="0" locked="0" layoutInCell="1" allowOverlap="1">
              <wp:simplePos x="0" y="0"/>
              <wp:positionH relativeFrom="column">
                <wp:posOffset>-690880</wp:posOffset>
              </wp:positionH>
              <wp:positionV relativeFrom="paragraph">
                <wp:posOffset>-275455</wp:posOffset>
              </wp:positionV>
              <wp:extent cx="7305040" cy="78105"/>
              <wp:effectExtent l="0" t="0" r="0" b="0"/>
              <wp:wrapNone/>
              <wp:docPr id="38" name="Group 38"/>
              <wp:cNvGraphicFramePr/>
              <a:graphic xmlns:a="http://schemas.openxmlformats.org/drawingml/2006/main">
                <a:graphicData uri="http://schemas.microsoft.com/office/word/2010/wordprocessingGroup">
                  <wpg:wgp>
                    <wpg:cNvGrpSpPr/>
                    <wpg:grpSpPr>
                      <a:xfrm>
                        <a:off x="0" y="0"/>
                        <a:ext cx="7305040" cy="78105"/>
                        <a:chOff x="0" y="0"/>
                        <a:chExt cx="7305603" cy="78377"/>
                      </a:xfrm>
                    </wpg:grpSpPr>
                    <wps:wsp>
                      <wps:cNvPr id="35" name="Rectangle 35"/>
                      <wps:cNvSpPr/>
                      <wps:spPr>
                        <a:xfrm>
                          <a:off x="0" y="0"/>
                          <a:ext cx="5384800" cy="7810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5372100" y="0"/>
                          <a:ext cx="1442720" cy="781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6804660" y="0"/>
                          <a:ext cx="500943" cy="7837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4A13DA1" id="Group 38" o:spid="_x0000_s1026" style="position:absolute;margin-left:-54.4pt;margin-top:-21.7pt;width:575.2pt;height:6.15pt;z-index:251647993;mso-height-relative:margin" coordsize="73056,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">
              <v:rect id="Rectangle 35" o:spid="_x0000_s1027" style="position:absolute;width:53848;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VWsUA&#10;AADbAAAADwAAAGRycy9kb3ducmV2LnhtbESP0WrCQBRE3wv+w3ILvhTdaBuR6CpqFYovtokfcMne&#10;JsHs3ZDdJunfu0Khj8PMnGHW28HUoqPWVZYVzKYRCOLc6ooLBdfsNFmCcB5ZY22ZFPySg+1m9LTG&#10;RNuev6hLfSEChF2CCkrvm0RKl5dk0E1tQxy8b9sa9EG2hdQt9gFuajmPooU0WHFYKLGhQ0n5Lf0x&#10;CrLL5+J4qmKeN7f33Vse71+O571S4+dhtwLhafD/4b/2h1bwGsPjS/gB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SpVaxQAAANsAAAAPAAAAAAAAAAAAAAAAAJgCAABkcnMv&#10;ZG93bnJldi54bWxQSwUGAAAAAAQABAD1AAAAigMAAAAA&#10;" fillcolor="#232427 [3213]" stroked="f" strokeweight="1pt"/>
              <v:rect id="Rectangle 36" o:spid="_x0000_s1028" style="position:absolute;left:53721;width:14427;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0c0MUA&#10;AADbAAAADwAAAGRycy9kb3ducmV2LnhtbESPQWvCQBSE74X+h+UVvOmmDWiJriEIgogUmtZDb4/s&#10;MxvNvg3ZNcb++m6h0OMwM98wq3y0rRio941jBc+zBARx5XTDtYLPj+30FYQPyBpbx6TgTh7y9ePD&#10;CjPtbvxOQxlqESHsM1RgQugyKX1lyKKfuY44eifXWwxR9rXUPd4i3LbyJUnm0mLDccFgRxtD1aW8&#10;WgX78yItzVAM3+kbHY07Hr62G6/U5GksliACjeE//NfeaQXpHH6/x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3RzQxQAAANsAAAAPAAAAAAAAAAAAAAAAAJgCAABkcnMv&#10;ZG93bnJldi54bWxQSwUGAAAAAAQABAD1AAAAigMAAAAA&#10;" fillcolor="#2368a0 [3204]" stroked="f" strokeweight="1pt"/>
              <v:rect id="Rectangle 37" o:spid="_x0000_s1029" style="position:absolute;left:68046;width:5010;height: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NdQMcA&#10;AADbAAAADwAAAGRycy9kb3ducmV2LnhtbESP3WoCMRSE7wXfIRzBO81qoa2rUaRQqIgUfyjt3XFz&#10;3KxuTpZNdNc+fVMo9HKYmW+Y2aK1pbhR7QvHCkbDBARx5nTBuYLD/nXwDMIHZI2lY1JwJw+Lebcz&#10;w1S7hrd024VcRAj7FBWYEKpUSp8ZsuiHriKO3snVFkOUdS51jU2E21KOk+RRWiw4Lhis6MVQdtld&#10;rQJ3/p4c1s3mctybSfbxNc4/V++NUv1eu5yCCNSG//Bf+00reHiC3y/xB8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zXUDHAAAA2wAAAA8AAAAAAAAAAAAAAAAAmAIAAGRy&#10;cy9kb3ducmV2LnhtbFBLBQYAAAAABAAEAPUAAACMAwAAAAA=&#10;" fillcolor="#00aae7 [3215]" stroked="f" strokeweight="1pt"/>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DF44F3">
    <w:pPr>
      <w:pStyle w:val="Footer"/>
    </w:pPr>
    <w:r>
      <w:rPr>
        <w:noProof/>
      </w:rPr>
      <mc:AlternateContent>
        <mc:Choice Requires="wps">
          <w:drawing>
            <wp:anchor distT="0" distB="0" distL="114300" distR="114300" simplePos="0" relativeHeight="251682816" behindDoc="0" locked="0" layoutInCell="1" allowOverlap="1">
              <wp:simplePos x="0" y="0"/>
              <wp:positionH relativeFrom="column">
                <wp:posOffset>-934085</wp:posOffset>
              </wp:positionH>
              <wp:positionV relativeFrom="paragraph">
                <wp:posOffset>-2232199</wp:posOffset>
              </wp:positionV>
              <wp:extent cx="7863840" cy="3319145"/>
              <wp:effectExtent l="0" t="0" r="0" b="0"/>
              <wp:wrapNone/>
              <wp:docPr id="8" name="Rectangle 8"/>
              <wp:cNvGraphicFramePr/>
              <a:graphic xmlns:a="http://schemas.openxmlformats.org/drawingml/2006/main">
                <a:graphicData uri="http://schemas.microsoft.com/office/word/2010/wordprocessingShape">
                  <wps:wsp>
                    <wps:cNvSpPr/>
                    <wps:spPr>
                      <a:xfrm>
                        <a:off x="0" y="0"/>
                        <a:ext cx="7863840" cy="3319145"/>
                      </a:xfrm>
                      <a:prstGeom prst="rect">
                        <a:avLst/>
                      </a:prstGeom>
                      <a:solidFill>
                        <a:srgbClr val="FFFFFF">
                          <a:alpha val="4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AEFA15" id="Rectangle 8" o:spid="_x0000_s1026" style="position:absolute;margin-left:-73.55pt;margin-top:-175.75pt;width:619.2pt;height:261.3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" stroked="f" strokeweight="1pt">
              <v:fill opacity="29555f"/>
            </v:rec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-914400</wp:posOffset>
              </wp:positionH>
              <wp:positionV relativeFrom="paragraph">
                <wp:posOffset>-2228850</wp:posOffset>
              </wp:positionV>
              <wp:extent cx="7863840" cy="486410"/>
              <wp:effectExtent l="0" t="0" r="0" b="0"/>
              <wp:wrapNone/>
              <wp:docPr id="13" name="Right Triangle 13"/>
              <wp:cNvGraphicFramePr/>
              <a:graphic xmlns:a="http://schemas.openxmlformats.org/drawingml/2006/main">
                <a:graphicData uri="http://schemas.microsoft.com/office/word/2010/wordprocessingShape">
                  <wps:wsp>
                    <wps:cNvSpPr/>
                    <wps:spPr>
                      <a:xfrm flipV="1">
                        <a:off x="0" y="0"/>
                        <a:ext cx="7863840" cy="486410"/>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8229F" id="_x0000_t6" coordsize="21600,21600" o:spt="6" path="m,l,21600r21600,xe">
              <v:stroke joinstyle="miter"/>
              <v:path gradientshapeok="t" o:connecttype="custom" o:connectlocs="0,0;0,10800;0,21600;10800,21600;21600,21600;10800,10800" textboxrect="1800,12600,12600,19800"/>
            </v:shapetype>
            <v:shape id="Right Triangle 13" o:spid="_x0000_s1026" type="#_x0000_t6" style="position:absolute;margin-left:-1in;margin-top:-175.5pt;width:619.2pt;height:38.3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" fillcolor="white [3212]" stroked="f" strokeweight="1pt"/>
          </w:pict>
        </mc:Fallback>
      </mc:AlternateContent>
    </w:r>
    <w:r w:rsidR="00B077D8">
      <w:rPr>
        <w:noProof/>
      </w:rPr>
      <w:drawing>
        <wp:anchor distT="0" distB="0" distL="114300" distR="114300" simplePos="0" relativeHeight="251681792" behindDoc="1" locked="0" layoutInCell="1" allowOverlap="1">
          <wp:simplePos x="0" y="0"/>
          <wp:positionH relativeFrom="margin">
            <wp:posOffset>-914400</wp:posOffset>
          </wp:positionH>
          <wp:positionV relativeFrom="margin">
            <wp:posOffset>4735830</wp:posOffset>
          </wp:positionV>
          <wp:extent cx="7863205" cy="3883025"/>
          <wp:effectExtent l="0" t="0" r="0"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yza-nur-kocaosmanoglu-1290279-unsplash.jpg"/>
                  <pic:cNvPicPr/>
                </pic:nvPicPr>
                <pic:blipFill rotWithShape="1">
                  <a:blip r:embed="rId1" cstate="screen">
                    <a:extLst>
                      <a:ext uri="{28A0092B-C50C-407E-A947-70E740481C1C}">
                        <a14:useLocalDpi xmlns:a14="http://schemas.microsoft.com/office/drawing/2010/main"/>
                      </a:ext>
                    </a:extLst>
                  </a:blip>
                  <a:srcRect/>
                  <a:stretch/>
                </pic:blipFill>
                <pic:spPr bwMode="auto">
                  <a:xfrm>
                    <a:off x="0" y="0"/>
                    <a:ext cx="7863205" cy="3883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2DCB" w:rsidRPr="001F0E21">
      <w:rPr>
        <w:noProof/>
      </w:rPr>
      <mc:AlternateContent>
        <mc:Choice Requires="wps">
          <w:drawing>
            <wp:anchor distT="0" distB="0" distL="114300" distR="114300" simplePos="0" relativeHeight="251684864" behindDoc="0" locked="0" layoutInCell="1" allowOverlap="1" wp14:anchorId="0F951EE1" wp14:editId="66CE661E">
              <wp:simplePos x="0" y="0"/>
              <wp:positionH relativeFrom="column">
                <wp:posOffset>-760095</wp:posOffset>
              </wp:positionH>
              <wp:positionV relativeFrom="paragraph">
                <wp:posOffset>1197610</wp:posOffset>
              </wp:positionV>
              <wp:extent cx="3182620" cy="39941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182620" cy="399415"/>
                      </a:xfrm>
                      <a:prstGeom prst="rect">
                        <a:avLst/>
                      </a:prstGeom>
                      <a:noFill/>
                      <a:ln w="6350">
                        <a:noFill/>
                      </a:ln>
                    </wps:spPr>
                    <wps:txbx>
                      <w:txbxContent>
                        <w:p w:rsidR="002F3856" w:rsidRPr="002F3856" w:rsidRDefault="002F3856" w:rsidP="002F3856">
                          <w:pPr>
                            <w:rPr>
                              <w:b/>
                              <w:color w:val="FFFFFF" w:themeColor="background2"/>
                              <w:sz w:val="28"/>
                            </w:rPr>
                          </w:pPr>
                          <w:r w:rsidRPr="002F3856">
                            <w:rPr>
                              <w:rFonts w:ascii="Calibri" w:hAnsi="Calibri" w:cs="Calibri"/>
                              <w:b/>
                              <w:color w:val="FFFFFF" w:themeColor="background2"/>
                              <w:sz w:val="28"/>
                            </w:rPr>
                            <w:t>© 2019 Miracle Software Systems, 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F951EE1" id="_x0000_t202" coordsize="21600,21600" o:spt="202" path="m,l,21600r21600,l21600,xe">
              <v:stroke joinstyle="miter"/>
              <v:path gradientshapeok="t" o:connecttype="rect"/>
            </v:shapetype>
            <v:shape id="Text Box 20" o:spid="_x0000_s1028" type="#_x0000_t202" style="position:absolute;margin-left:-59.85pt;margin-top:94.3pt;width:250.6pt;height:31.4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" filled="f" stroked="f" strokeweight=".5pt">
              <v:textbox>
                <w:txbxContent>
                  <w:p w:rsidR="002F3856" w:rsidRPr="002F3856" w:rsidRDefault="002F3856" w:rsidP="002F3856">
                    <w:pPr>
                      <w:rPr>
                        <w:b/>
                        <w:color w:val="FFFFFF" w:themeColor="background2"/>
                        <w:sz w:val="28"/>
                      </w:rPr>
                    </w:pPr>
                    <w:r w:rsidRPr="002F3856">
                      <w:rPr>
                        <w:rFonts w:ascii="Calibri" w:hAnsi="Calibri" w:cs="Calibri"/>
                        <w:b/>
                        <w:color w:val="FFFFFF" w:themeColor="background2"/>
                        <w:sz w:val="28"/>
                      </w:rPr>
                      <w:t>© 2019 Miracle Software Systems, Inc.</w:t>
                    </w:r>
                  </w:p>
                </w:txbxContent>
              </v:textbox>
            </v:shape>
          </w:pict>
        </mc:Fallback>
      </mc:AlternateContent>
    </w:r>
    <w:r w:rsidR="00A12DCB" w:rsidRPr="001F0E21">
      <w:rPr>
        <w:noProof/>
      </w:rPr>
      <mc:AlternateContent>
        <mc:Choice Requires="wps">
          <w:drawing>
            <wp:anchor distT="0" distB="0" distL="114300" distR="114300" simplePos="0" relativeHeight="251685888" behindDoc="0" locked="0" layoutInCell="1" allowOverlap="1" wp14:anchorId="398E538E" wp14:editId="24283240">
              <wp:simplePos x="0" y="0"/>
              <wp:positionH relativeFrom="column">
                <wp:posOffset>3976370</wp:posOffset>
              </wp:positionH>
              <wp:positionV relativeFrom="paragraph">
                <wp:posOffset>1197368</wp:posOffset>
              </wp:positionV>
              <wp:extent cx="2742565" cy="39941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742565" cy="399415"/>
                      </a:xfrm>
                      <a:prstGeom prst="rect">
                        <a:avLst/>
                      </a:prstGeom>
                      <a:noFill/>
                      <a:ln w="6350">
                        <a:noFill/>
                      </a:ln>
                    </wps:spPr>
                    <wps:txbx>
                      <w:txbxContent>
                        <w:p w:rsidR="002F3856" w:rsidRPr="002F3856" w:rsidRDefault="002F3856" w:rsidP="002F3856">
                          <w:pPr>
                            <w:jc w:val="right"/>
                            <w:rPr>
                              <w:b/>
                              <w:color w:val="FFFFFF" w:themeColor="background2"/>
                              <w:sz w:val="28"/>
                            </w:rPr>
                          </w:pPr>
                          <w:r w:rsidRPr="002F3856">
                            <w:rPr>
                              <w:rFonts w:ascii="Calibri" w:hAnsi="Calibri" w:cs="Calibri"/>
                              <w:b/>
                              <w:color w:val="FFFFFF" w:themeColor="background2"/>
                              <w:sz w:val="28"/>
                            </w:rPr>
                            <w:t>www.miraclesoft.com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8E538E" id="Text Box 21" o:spid="_x0000_s1029" type="#_x0000_t202" style="position:absolute;margin-left:313.1pt;margin-top:94.3pt;width:215.95pt;height:31.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" filled="f" stroked="f" strokeweight=".5pt">
              <v:textbox>
                <w:txbxContent>
                  <w:p w:rsidR="002F3856" w:rsidRPr="002F3856" w:rsidRDefault="002F3856" w:rsidP="002F3856">
                    <w:pPr>
                      <w:jc w:val="right"/>
                      <w:rPr>
                        <w:b/>
                        <w:color w:val="FFFFFF" w:themeColor="background2"/>
                        <w:sz w:val="28"/>
                      </w:rPr>
                    </w:pPr>
                    <w:r w:rsidRPr="002F3856">
                      <w:rPr>
                        <w:rFonts w:ascii="Calibri" w:hAnsi="Calibri" w:cs="Calibri"/>
                        <w:b/>
                        <w:color w:val="FFFFFF" w:themeColor="background2"/>
                        <w:sz w:val="28"/>
                      </w:rPr>
                      <w:t>www.miraclesoft.com</w:t>
                    </w:r>
                  </w:p>
                </w:txbxContent>
              </v:textbox>
            </v:shape>
          </w:pict>
        </mc:Fallback>
      </mc:AlternateContent>
    </w:r>
    <w:r w:rsidR="00A12DCB">
      <w:rPr>
        <w:noProof/>
      </w:rPr>
      <w:drawing>
        <wp:anchor distT="0" distB="0" distL="114300" distR="114300" simplePos="0" relativeHeight="251683840" behindDoc="0" locked="0" layoutInCell="1" allowOverlap="1">
          <wp:simplePos x="0" y="0"/>
          <wp:positionH relativeFrom="margin">
            <wp:posOffset>-942975</wp:posOffset>
          </wp:positionH>
          <wp:positionV relativeFrom="margin">
            <wp:posOffset>7534275</wp:posOffset>
          </wp:positionV>
          <wp:extent cx="7863840" cy="111315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oter#1.png"/>
                  <pic:cNvPicPr/>
                </pic:nvPicPr>
                <pic:blipFill>
                  <a:blip r:embed="rId2" cstate="screen">
                    <a:extLst>
                      <a:ext uri="{28A0092B-C50C-407E-A947-70E740481C1C}">
                        <a14:useLocalDpi xmlns:a14="http://schemas.microsoft.com/office/drawing/2010/main"/>
                      </a:ext>
                    </a:extLst>
                  </a:blip>
                  <a:stretch>
                    <a:fillRect/>
                  </a:stretch>
                </pic:blipFill>
                <pic:spPr bwMode="auto">
                  <a:xfrm>
                    <a:off x="0" y="0"/>
                    <a:ext cx="7863840" cy="1113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38A" w:rsidRDefault="00C8138A" w:rsidP="008F39C0">
      <w:r>
        <w:separator/>
      </w:r>
    </w:p>
  </w:footnote>
  <w:footnote w:type="continuationSeparator" w:id="0">
    <w:p w:rsidR="00C8138A" w:rsidRDefault="00C8138A" w:rsidP="008F39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691" w:rsidRDefault="00A66691">
    <w:pPr>
      <w:pStyle w:val="Header"/>
    </w:pPr>
    <w:r>
      <w:rPr>
        <w:noProof/>
      </w:rPr>
      <w:drawing>
        <wp:anchor distT="0" distB="0" distL="114300" distR="114300" simplePos="0" relativeHeight="251680768" behindDoc="0" locked="0" layoutInCell="1" allowOverlap="1">
          <wp:simplePos x="0" y="0"/>
          <wp:positionH relativeFrom="margin">
            <wp:posOffset>-944880</wp:posOffset>
          </wp:positionH>
          <wp:positionV relativeFrom="margin">
            <wp:posOffset>-1376477</wp:posOffset>
          </wp:positionV>
          <wp:extent cx="7863840" cy="12928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age-header-v1.0.png"/>
                  <pic:cNvPicPr/>
                </pic:nvPicPr>
                <pic:blipFill>
                  <a:blip r:embed="rId1" cstate="screen">
                    <a:extLst>
                      <a:ext uri="{28A0092B-C50C-407E-A947-70E740481C1C}">
                        <a14:useLocalDpi xmlns:a14="http://schemas.microsoft.com/office/drawing/2010/main"/>
                      </a:ext>
                    </a:extLst>
                  </a:blip>
                  <a:stretch>
                    <a:fillRect/>
                  </a:stretch>
                </pic:blipFill>
                <pic:spPr>
                  <a:xfrm>
                    <a:off x="0" y="0"/>
                    <a:ext cx="7863840" cy="129286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3812A2">
    <w:pPr>
      <w:pStyle w:val="Header"/>
    </w:pPr>
    <w:r>
      <w:rPr>
        <w:noProof/>
      </w:rPr>
      <w:drawing>
        <wp:anchor distT="0" distB="0" distL="114300" distR="114300" simplePos="0" relativeHeight="251676672" behindDoc="0" locked="0" layoutInCell="1" allowOverlap="1">
          <wp:simplePos x="0" y="0"/>
          <wp:positionH relativeFrom="margin">
            <wp:posOffset>-329073</wp:posOffset>
          </wp:positionH>
          <wp:positionV relativeFrom="margin">
            <wp:posOffset>-577850</wp:posOffset>
          </wp:positionV>
          <wp:extent cx="3017520" cy="828040"/>
          <wp:effectExtent l="0" t="0" r="508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racle-logo-dark.png"/>
                  <pic:cNvPicPr/>
                </pic:nvPicPr>
                <pic:blipFill>
                  <a:blip r:embed="rId1" cstate="screen">
                    <a:extLst>
                      <a:ext uri="{28A0092B-C50C-407E-A947-70E740481C1C}">
                        <a14:useLocalDpi xmlns:a14="http://schemas.microsoft.com/office/drawing/2010/main"/>
                      </a:ext>
                    </a:extLst>
                  </a:blip>
                  <a:stretch>
                    <a:fillRect/>
                  </a:stretch>
                </pic:blipFill>
                <pic:spPr>
                  <a:xfrm>
                    <a:off x="0" y="0"/>
                    <a:ext cx="3017520" cy="8280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E270FE"/>
    <w:multiLevelType w:val="hybridMultilevel"/>
    <w:tmpl w:val="148EF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9EB"/>
    <w:rsid w:val="00052963"/>
    <w:rsid w:val="000530A2"/>
    <w:rsid w:val="000601A2"/>
    <w:rsid w:val="0006208E"/>
    <w:rsid w:val="00084357"/>
    <w:rsid w:val="00094624"/>
    <w:rsid w:val="000D207B"/>
    <w:rsid w:val="000E18B2"/>
    <w:rsid w:val="00103BDD"/>
    <w:rsid w:val="0010751D"/>
    <w:rsid w:val="001435BB"/>
    <w:rsid w:val="00143D3E"/>
    <w:rsid w:val="0017783E"/>
    <w:rsid w:val="001B031D"/>
    <w:rsid w:val="001E6EE9"/>
    <w:rsid w:val="001F0E21"/>
    <w:rsid w:val="00227296"/>
    <w:rsid w:val="00232D1D"/>
    <w:rsid w:val="00277B75"/>
    <w:rsid w:val="002B34AC"/>
    <w:rsid w:val="002F3856"/>
    <w:rsid w:val="00304E86"/>
    <w:rsid w:val="003566AA"/>
    <w:rsid w:val="00371FCE"/>
    <w:rsid w:val="00374DF4"/>
    <w:rsid w:val="00375BD4"/>
    <w:rsid w:val="003812A2"/>
    <w:rsid w:val="003B62E2"/>
    <w:rsid w:val="003C04AF"/>
    <w:rsid w:val="003F6753"/>
    <w:rsid w:val="00413378"/>
    <w:rsid w:val="004301D2"/>
    <w:rsid w:val="00446133"/>
    <w:rsid w:val="004461A7"/>
    <w:rsid w:val="00494EF5"/>
    <w:rsid w:val="004D2AD0"/>
    <w:rsid w:val="004E24EC"/>
    <w:rsid w:val="0053533D"/>
    <w:rsid w:val="00564500"/>
    <w:rsid w:val="00576F39"/>
    <w:rsid w:val="00611796"/>
    <w:rsid w:val="006162E2"/>
    <w:rsid w:val="00621341"/>
    <w:rsid w:val="006B210A"/>
    <w:rsid w:val="006B5A49"/>
    <w:rsid w:val="006D48AE"/>
    <w:rsid w:val="007058A4"/>
    <w:rsid w:val="00735242"/>
    <w:rsid w:val="007414F2"/>
    <w:rsid w:val="0076690D"/>
    <w:rsid w:val="00784E9E"/>
    <w:rsid w:val="00785928"/>
    <w:rsid w:val="007C2895"/>
    <w:rsid w:val="007E5AEF"/>
    <w:rsid w:val="007E608A"/>
    <w:rsid w:val="00861827"/>
    <w:rsid w:val="008731E4"/>
    <w:rsid w:val="0089744D"/>
    <w:rsid w:val="008A33BC"/>
    <w:rsid w:val="008F39C0"/>
    <w:rsid w:val="00913568"/>
    <w:rsid w:val="00915E7F"/>
    <w:rsid w:val="0092763D"/>
    <w:rsid w:val="0095553F"/>
    <w:rsid w:val="00982221"/>
    <w:rsid w:val="009913CB"/>
    <w:rsid w:val="009D6D56"/>
    <w:rsid w:val="00A017F2"/>
    <w:rsid w:val="00A10BAF"/>
    <w:rsid w:val="00A12DCB"/>
    <w:rsid w:val="00A201D3"/>
    <w:rsid w:val="00A3419E"/>
    <w:rsid w:val="00A35C4D"/>
    <w:rsid w:val="00A44F09"/>
    <w:rsid w:val="00A66691"/>
    <w:rsid w:val="00A71E1D"/>
    <w:rsid w:val="00A76D3D"/>
    <w:rsid w:val="00A81A2F"/>
    <w:rsid w:val="00AB26C1"/>
    <w:rsid w:val="00AD2B06"/>
    <w:rsid w:val="00B0683C"/>
    <w:rsid w:val="00B077D8"/>
    <w:rsid w:val="00B1150E"/>
    <w:rsid w:val="00B43A6A"/>
    <w:rsid w:val="00B951B9"/>
    <w:rsid w:val="00BC03C4"/>
    <w:rsid w:val="00BC778C"/>
    <w:rsid w:val="00BF35E8"/>
    <w:rsid w:val="00C45D8F"/>
    <w:rsid w:val="00C81323"/>
    <w:rsid w:val="00C8138A"/>
    <w:rsid w:val="00D443D8"/>
    <w:rsid w:val="00D625A5"/>
    <w:rsid w:val="00D737AC"/>
    <w:rsid w:val="00DF44F3"/>
    <w:rsid w:val="00E2574F"/>
    <w:rsid w:val="00E30742"/>
    <w:rsid w:val="00E52C65"/>
    <w:rsid w:val="00E64587"/>
    <w:rsid w:val="00E80868"/>
    <w:rsid w:val="00F044E3"/>
    <w:rsid w:val="00F3578C"/>
    <w:rsid w:val="00F37141"/>
    <w:rsid w:val="00F709EB"/>
    <w:rsid w:val="00F76D75"/>
    <w:rsid w:val="00FA51E2"/>
    <w:rsid w:val="00FE0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FBAEABBA-7B10-400D-8DDB-39D89987C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1E4"/>
  </w:style>
  <w:style w:type="paragraph" w:styleId="Heading1">
    <w:name w:val="heading 1"/>
    <w:basedOn w:val="Normal"/>
    <w:next w:val="Normal"/>
    <w:link w:val="Heading1Char"/>
    <w:uiPriority w:val="9"/>
    <w:qFormat/>
    <w:rsid w:val="00A66691"/>
    <w:pPr>
      <w:keepNext/>
      <w:keepLines/>
      <w:spacing w:before="120" w:after="120"/>
      <w:outlineLvl w:val="0"/>
    </w:pPr>
    <w:rPr>
      <w:rFonts w:ascii="Calibri" w:eastAsia="MS Mincho" w:hAnsi="Calibri" w:cs="Times New Roman"/>
      <w:b/>
      <w:bCs/>
      <w:color w:val="2368A0" w:themeColor="accent1"/>
      <w:sz w:val="48"/>
      <w:szCs w:val="28"/>
    </w:rPr>
  </w:style>
  <w:style w:type="paragraph" w:styleId="Heading2">
    <w:name w:val="heading 2"/>
    <w:basedOn w:val="Normal"/>
    <w:next w:val="Normal"/>
    <w:link w:val="Heading2Char"/>
    <w:uiPriority w:val="9"/>
    <w:unhideWhenUsed/>
    <w:qFormat/>
    <w:rsid w:val="00621341"/>
    <w:pPr>
      <w:keepNext/>
      <w:keepLines/>
      <w:spacing w:before="200"/>
      <w:outlineLvl w:val="1"/>
    </w:pPr>
    <w:rPr>
      <w:rFonts w:ascii="Calibri" w:eastAsia="MS Mincho" w:hAnsi="Calibri" w:cs="Times New Roman"/>
      <w:b/>
      <w:bCs/>
      <w:color w:val="0D416B" w:themeColor="accent3"/>
      <w:sz w:val="40"/>
      <w:szCs w:val="26"/>
    </w:rPr>
  </w:style>
  <w:style w:type="paragraph" w:styleId="Heading3">
    <w:name w:val="heading 3"/>
    <w:basedOn w:val="Normal"/>
    <w:next w:val="Normal"/>
    <w:link w:val="Heading3Char"/>
    <w:unhideWhenUsed/>
    <w:qFormat/>
    <w:rsid w:val="00621341"/>
    <w:pPr>
      <w:keepNext/>
      <w:keepLines/>
      <w:spacing w:before="200"/>
      <w:outlineLvl w:val="2"/>
    </w:pPr>
    <w:rPr>
      <w:rFonts w:ascii="Calibri" w:eastAsia="MS Mincho" w:hAnsi="Calibri" w:cs="Times New Roman"/>
      <w:b/>
      <w:bCs/>
      <w:color w:val="00AAE7" w:themeColor="accent2"/>
      <w:sz w:val="36"/>
    </w:rPr>
  </w:style>
  <w:style w:type="paragraph" w:styleId="Heading4">
    <w:name w:val="heading 4"/>
    <w:basedOn w:val="Normal"/>
    <w:next w:val="Normal"/>
    <w:link w:val="Heading4Char"/>
    <w:uiPriority w:val="9"/>
    <w:unhideWhenUsed/>
    <w:qFormat/>
    <w:rsid w:val="00621341"/>
    <w:pPr>
      <w:keepNext/>
      <w:keepLines/>
      <w:spacing w:before="200"/>
      <w:outlineLvl w:val="3"/>
    </w:pPr>
    <w:rPr>
      <w:rFonts w:ascii="Calibri" w:eastAsia="MS Mincho" w:hAnsi="Calibri" w:cs="Times New Roman"/>
      <w:bCs/>
      <w:iCs/>
      <w:color w:val="0D416B" w:themeColor="accent3"/>
      <w:sz w:val="32"/>
    </w:rPr>
  </w:style>
  <w:style w:type="paragraph" w:styleId="Heading5">
    <w:name w:val="heading 5"/>
    <w:basedOn w:val="Normal"/>
    <w:next w:val="Normal"/>
    <w:link w:val="Heading5Char"/>
    <w:uiPriority w:val="9"/>
    <w:unhideWhenUsed/>
    <w:qFormat/>
    <w:rsid w:val="00621341"/>
    <w:pPr>
      <w:keepNext/>
      <w:keepLines/>
      <w:spacing w:before="200"/>
      <w:outlineLvl w:val="4"/>
    </w:pPr>
    <w:rPr>
      <w:rFonts w:ascii="Calibri" w:eastAsia="MS Mincho" w:hAnsi="Calibri" w:cs="Times New Roman"/>
      <w:i/>
      <w:color w:val="00AAE7" w:themeColor="accent2"/>
      <w:sz w:val="28"/>
    </w:rPr>
  </w:style>
  <w:style w:type="paragraph" w:styleId="Heading6">
    <w:name w:val="heading 6"/>
    <w:basedOn w:val="Normal"/>
    <w:next w:val="Normal"/>
    <w:link w:val="Heading6Char"/>
    <w:uiPriority w:val="9"/>
    <w:unhideWhenUsed/>
    <w:qFormat/>
    <w:rsid w:val="00621341"/>
    <w:pPr>
      <w:spacing w:before="240" w:after="60"/>
      <w:outlineLvl w:val="5"/>
    </w:pPr>
    <w:rPr>
      <w:rFonts w:ascii="Calibri" w:eastAsia="MS Mincho" w:hAnsi="Calibri" w:cs="Times New Roman"/>
      <w:bCs/>
      <w:i/>
      <w:color w:val="0D416B" w:themeColor="accent3"/>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9C0"/>
    <w:pPr>
      <w:tabs>
        <w:tab w:val="center" w:pos="4680"/>
        <w:tab w:val="right" w:pos="9360"/>
      </w:tabs>
    </w:pPr>
  </w:style>
  <w:style w:type="character" w:customStyle="1" w:styleId="HeaderChar">
    <w:name w:val="Header Char"/>
    <w:basedOn w:val="DefaultParagraphFont"/>
    <w:link w:val="Header"/>
    <w:uiPriority w:val="99"/>
    <w:rsid w:val="008F39C0"/>
  </w:style>
  <w:style w:type="paragraph" w:styleId="Footer">
    <w:name w:val="footer"/>
    <w:basedOn w:val="Normal"/>
    <w:link w:val="FooterChar"/>
    <w:uiPriority w:val="99"/>
    <w:unhideWhenUsed/>
    <w:rsid w:val="008F39C0"/>
    <w:pPr>
      <w:tabs>
        <w:tab w:val="center" w:pos="4680"/>
        <w:tab w:val="right" w:pos="9360"/>
      </w:tabs>
    </w:pPr>
  </w:style>
  <w:style w:type="character" w:customStyle="1" w:styleId="FooterChar">
    <w:name w:val="Footer Char"/>
    <w:basedOn w:val="DefaultParagraphFont"/>
    <w:link w:val="Footer"/>
    <w:uiPriority w:val="99"/>
    <w:rsid w:val="008F39C0"/>
  </w:style>
  <w:style w:type="paragraph" w:styleId="BalloonText">
    <w:name w:val="Balloon Text"/>
    <w:basedOn w:val="Normal"/>
    <w:link w:val="BalloonTextChar"/>
    <w:uiPriority w:val="99"/>
    <w:semiHidden/>
    <w:unhideWhenUsed/>
    <w:rsid w:val="003C04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04AF"/>
    <w:rPr>
      <w:rFonts w:ascii="Times New Roman" w:hAnsi="Times New Roman" w:cs="Times New Roman"/>
      <w:sz w:val="18"/>
      <w:szCs w:val="18"/>
    </w:rPr>
  </w:style>
  <w:style w:type="character" w:styleId="PageNumber">
    <w:name w:val="page number"/>
    <w:basedOn w:val="DefaultParagraphFont"/>
    <w:uiPriority w:val="99"/>
    <w:semiHidden/>
    <w:unhideWhenUsed/>
    <w:rsid w:val="00F044E3"/>
  </w:style>
  <w:style w:type="character" w:customStyle="1" w:styleId="Heading1Char">
    <w:name w:val="Heading 1 Char"/>
    <w:basedOn w:val="DefaultParagraphFont"/>
    <w:link w:val="Heading1"/>
    <w:uiPriority w:val="9"/>
    <w:rsid w:val="00A66691"/>
    <w:rPr>
      <w:rFonts w:ascii="Calibri" w:eastAsia="MS Mincho" w:hAnsi="Calibri" w:cs="Times New Roman"/>
      <w:b/>
      <w:bCs/>
      <w:color w:val="2368A0" w:themeColor="accent1"/>
      <w:sz w:val="48"/>
      <w:szCs w:val="28"/>
    </w:rPr>
  </w:style>
  <w:style w:type="character" w:customStyle="1" w:styleId="Heading2Char">
    <w:name w:val="Heading 2 Char"/>
    <w:basedOn w:val="DefaultParagraphFont"/>
    <w:link w:val="Heading2"/>
    <w:uiPriority w:val="9"/>
    <w:rsid w:val="00621341"/>
    <w:rPr>
      <w:rFonts w:ascii="Calibri" w:eastAsia="MS Mincho" w:hAnsi="Calibri" w:cs="Times New Roman"/>
      <w:b/>
      <w:bCs/>
      <w:color w:val="0D416B" w:themeColor="accent3"/>
      <w:sz w:val="40"/>
      <w:szCs w:val="26"/>
    </w:rPr>
  </w:style>
  <w:style w:type="character" w:customStyle="1" w:styleId="Heading3Char">
    <w:name w:val="Heading 3 Char"/>
    <w:basedOn w:val="DefaultParagraphFont"/>
    <w:link w:val="Heading3"/>
    <w:rsid w:val="00621341"/>
    <w:rPr>
      <w:rFonts w:ascii="Calibri" w:eastAsia="MS Mincho" w:hAnsi="Calibri" w:cs="Times New Roman"/>
      <w:b/>
      <w:bCs/>
      <w:color w:val="00AAE7" w:themeColor="accent2"/>
      <w:sz w:val="36"/>
    </w:rPr>
  </w:style>
  <w:style w:type="character" w:customStyle="1" w:styleId="Heading4Char">
    <w:name w:val="Heading 4 Char"/>
    <w:basedOn w:val="DefaultParagraphFont"/>
    <w:link w:val="Heading4"/>
    <w:uiPriority w:val="9"/>
    <w:rsid w:val="00621341"/>
    <w:rPr>
      <w:rFonts w:ascii="Calibri" w:eastAsia="MS Mincho" w:hAnsi="Calibri" w:cs="Times New Roman"/>
      <w:bCs/>
      <w:iCs/>
      <w:color w:val="0D416B" w:themeColor="accent3"/>
      <w:sz w:val="32"/>
    </w:rPr>
  </w:style>
  <w:style w:type="character" w:customStyle="1" w:styleId="Heading5Char">
    <w:name w:val="Heading 5 Char"/>
    <w:basedOn w:val="DefaultParagraphFont"/>
    <w:link w:val="Heading5"/>
    <w:uiPriority w:val="9"/>
    <w:rsid w:val="00621341"/>
    <w:rPr>
      <w:rFonts w:ascii="Calibri" w:eastAsia="MS Mincho" w:hAnsi="Calibri" w:cs="Times New Roman"/>
      <w:i/>
      <w:color w:val="00AAE7" w:themeColor="accent2"/>
      <w:sz w:val="28"/>
    </w:rPr>
  </w:style>
  <w:style w:type="character" w:customStyle="1" w:styleId="Heading6Char">
    <w:name w:val="Heading 6 Char"/>
    <w:basedOn w:val="DefaultParagraphFont"/>
    <w:link w:val="Heading6"/>
    <w:uiPriority w:val="9"/>
    <w:rsid w:val="00621341"/>
    <w:rPr>
      <w:rFonts w:ascii="Calibri" w:eastAsia="MS Mincho" w:hAnsi="Calibri" w:cs="Times New Roman"/>
      <w:bCs/>
      <w:i/>
      <w:color w:val="0D416B" w:themeColor="accent3"/>
      <w:sz w:val="28"/>
      <w:szCs w:val="22"/>
    </w:rPr>
  </w:style>
  <w:style w:type="paragraph" w:styleId="ListParagraph">
    <w:name w:val="List Paragraph"/>
    <w:basedOn w:val="Normal"/>
    <w:uiPriority w:val="34"/>
    <w:qFormat/>
    <w:rsid w:val="00621341"/>
    <w:pPr>
      <w:ind w:left="720"/>
      <w:contextualSpacing/>
      <w:jc w:val="both"/>
    </w:pPr>
    <w:rPr>
      <w:rFonts w:ascii="Calibri" w:eastAsia="Times New Roman" w:hAnsi="Calibri" w:cs="Times New Roman"/>
      <w:color w:val="EF4048" w:themeColor="accent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thandra\Downloads\doc-regular-page(1).dotx" TargetMode="External"/></Relationships>
</file>

<file path=word/theme/theme1.xml><?xml version="1.0" encoding="utf-8"?>
<a:theme xmlns:a="http://schemas.openxmlformats.org/drawingml/2006/main" name="Office Theme">
  <a:themeElements>
    <a:clrScheme name="Custom 3">
      <a:dk1>
        <a:srgbClr val="232427"/>
      </a:dk1>
      <a:lt1>
        <a:srgbClr val="FFFFFF"/>
      </a:lt1>
      <a:dk2>
        <a:srgbClr val="00AAE7"/>
      </a:dk2>
      <a:lt2>
        <a:srgbClr val="FFFFFF"/>
      </a:lt2>
      <a:accent1>
        <a:srgbClr val="2368A0"/>
      </a:accent1>
      <a:accent2>
        <a:srgbClr val="00AAE7"/>
      </a:accent2>
      <a:accent3>
        <a:srgbClr val="0D416B"/>
      </a:accent3>
      <a:accent4>
        <a:srgbClr val="8C8C8C"/>
      </a:accent4>
      <a:accent5>
        <a:srgbClr val="EF4048"/>
      </a:accent5>
      <a:accent6>
        <a:srgbClr val="B7B3B3"/>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34398-3226-4D8B-885D-AA9352804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doc-regular-page(1)</Template>
  <TotalTime>0</TotalTime>
  <Pages>7</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Thandra</dc:creator>
  <cp:keywords/>
  <dc:description/>
  <cp:lastModifiedBy>Lakshman Thandra</cp:lastModifiedBy>
  <cp:revision>1</cp:revision>
  <cp:lastPrinted>2019-01-22T15:43:00Z</cp:lastPrinted>
  <dcterms:created xsi:type="dcterms:W3CDTF">2019-11-12T06:53:00Z</dcterms:created>
  <dcterms:modified xsi:type="dcterms:W3CDTF">2019-11-12T07:07:00Z</dcterms:modified>
</cp:coreProperties>
</file>