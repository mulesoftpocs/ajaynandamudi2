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691" w:rsidRDefault="00E872ED" w:rsidP="00A66691">
      <w:pPr>
        <w:rPr>
          <w:b/>
          <w:color w:val="232427" w:themeColor="text1"/>
          <w:sz w:val="32"/>
          <w:szCs w:val="32"/>
        </w:rPr>
      </w:pPr>
      <w:r w:rsidRPr="00E872ED">
        <w:rPr>
          <w:b/>
          <w:color w:val="232427" w:themeColor="text1"/>
          <w:sz w:val="32"/>
          <w:szCs w:val="32"/>
        </w:rPr>
        <w:t>For each scope:</w:t>
      </w:r>
    </w:p>
    <w:p w:rsidR="00E872ED" w:rsidRDefault="00E872ED" w:rsidP="00A66691">
      <w:pPr>
        <w:rPr>
          <w:b/>
          <w:color w:val="232427" w:themeColor="text1"/>
          <w:sz w:val="32"/>
          <w:szCs w:val="32"/>
        </w:rPr>
      </w:pPr>
    </w:p>
    <w:p w:rsidR="00E872ED" w:rsidRDefault="00E872ED" w:rsidP="00A66691">
      <w:pPr>
        <w:rPr>
          <w:color w:val="232427" w:themeColor="text1"/>
          <w:sz w:val="28"/>
          <w:szCs w:val="28"/>
        </w:rPr>
      </w:pPr>
      <w:r>
        <w:rPr>
          <w:color w:val="232427" w:themeColor="text1"/>
          <w:sz w:val="28"/>
          <w:szCs w:val="28"/>
        </w:rPr>
        <w:t>* Splits payload collection and processes individual elements</w:t>
      </w:r>
    </w:p>
    <w:p w:rsidR="00E872ED" w:rsidRDefault="00E872ED" w:rsidP="00A66691">
      <w:pPr>
        <w:rPr>
          <w:color w:val="232427" w:themeColor="text1"/>
          <w:sz w:val="28"/>
          <w:szCs w:val="28"/>
        </w:rPr>
      </w:pPr>
      <w:r>
        <w:rPr>
          <w:color w:val="232427" w:themeColor="text1"/>
          <w:sz w:val="28"/>
          <w:szCs w:val="28"/>
        </w:rPr>
        <w:t xml:space="preserve">   - Collection can be any supported data type including application/json, </w:t>
      </w:r>
    </w:p>
    <w:p w:rsidR="00E872ED" w:rsidRDefault="00E872ED" w:rsidP="00A66691">
      <w:pPr>
        <w:rPr>
          <w:color w:val="232427" w:themeColor="text1"/>
          <w:sz w:val="28"/>
          <w:szCs w:val="28"/>
        </w:rPr>
      </w:pPr>
      <w:r>
        <w:rPr>
          <w:color w:val="232427" w:themeColor="text1"/>
          <w:sz w:val="28"/>
          <w:szCs w:val="28"/>
        </w:rPr>
        <w:t xml:space="preserve">     application/xml, application/java.</w:t>
      </w:r>
    </w:p>
    <w:p w:rsidR="00E872ED" w:rsidRDefault="00E872ED" w:rsidP="00A66691">
      <w:pPr>
        <w:rPr>
          <w:color w:val="232427" w:themeColor="text1"/>
          <w:sz w:val="28"/>
          <w:szCs w:val="28"/>
        </w:rPr>
      </w:pPr>
    </w:p>
    <w:p w:rsidR="00E872ED" w:rsidRDefault="00E872ED" w:rsidP="00A66691">
      <w:pPr>
        <w:rPr>
          <w:color w:val="232427" w:themeColor="text1"/>
          <w:sz w:val="28"/>
          <w:szCs w:val="28"/>
        </w:rPr>
      </w:pPr>
      <w:r>
        <w:rPr>
          <w:color w:val="232427" w:themeColor="text1"/>
          <w:sz w:val="28"/>
          <w:szCs w:val="28"/>
        </w:rPr>
        <w:t>* Returns the original payload regardless any modifications on scope.</w:t>
      </w:r>
    </w:p>
    <w:p w:rsidR="00E872ED" w:rsidRDefault="00E872ED" w:rsidP="00A66691">
      <w:pPr>
        <w:rPr>
          <w:color w:val="232427" w:themeColor="text1"/>
          <w:sz w:val="28"/>
          <w:szCs w:val="28"/>
        </w:rPr>
      </w:pPr>
    </w:p>
    <w:p w:rsidR="00E872ED" w:rsidRDefault="00E872ED" w:rsidP="00A66691">
      <w:pPr>
        <w:rPr>
          <w:color w:val="232427" w:themeColor="text1"/>
          <w:sz w:val="28"/>
          <w:szCs w:val="28"/>
        </w:rPr>
      </w:pPr>
      <w:r>
        <w:rPr>
          <w:color w:val="232427" w:themeColor="text1"/>
          <w:sz w:val="28"/>
          <w:szCs w:val="28"/>
        </w:rPr>
        <w:t xml:space="preserve">* Stops processing and invokes an error handler if any element throws an </w:t>
      </w:r>
    </w:p>
    <w:p w:rsidR="00E872ED" w:rsidRDefault="00E872ED" w:rsidP="00A66691">
      <w:pPr>
        <w:rPr>
          <w:color w:val="232427" w:themeColor="text1"/>
          <w:sz w:val="28"/>
          <w:szCs w:val="28"/>
        </w:rPr>
      </w:pPr>
      <w:r>
        <w:rPr>
          <w:color w:val="232427" w:themeColor="text1"/>
          <w:sz w:val="28"/>
          <w:szCs w:val="28"/>
        </w:rPr>
        <w:t xml:space="preserve">   exception.</w:t>
      </w:r>
    </w:p>
    <w:p w:rsidR="00E872ED" w:rsidRDefault="00E872ED" w:rsidP="00A66691">
      <w:pPr>
        <w:rPr>
          <w:color w:val="232427" w:themeColor="text1"/>
          <w:sz w:val="28"/>
          <w:szCs w:val="28"/>
        </w:rPr>
      </w:pPr>
    </w:p>
    <w:p w:rsidR="00E872ED" w:rsidRDefault="00E872ED" w:rsidP="00A66691">
      <w:pPr>
        <w:rPr>
          <w:color w:val="232427" w:themeColor="text1"/>
          <w:sz w:val="28"/>
          <w:szCs w:val="28"/>
        </w:rPr>
      </w:pPr>
      <w:r>
        <w:rPr>
          <w:color w:val="232427" w:themeColor="text1"/>
          <w:sz w:val="28"/>
          <w:szCs w:val="28"/>
        </w:rPr>
        <w:t>* We can examine payload before, during and after the scope.</w:t>
      </w:r>
    </w:p>
    <w:p w:rsidR="00E872ED" w:rsidRDefault="00E872ED" w:rsidP="00A66691">
      <w:pPr>
        <w:rPr>
          <w:color w:val="232427" w:themeColor="text1"/>
          <w:sz w:val="28"/>
          <w:szCs w:val="28"/>
        </w:rPr>
      </w:pPr>
    </w:p>
    <w:p w:rsidR="00E872ED" w:rsidRDefault="00E872ED" w:rsidP="00A66691">
      <w:pPr>
        <w:rPr>
          <w:sz w:val="28"/>
          <w:szCs w:val="28"/>
        </w:rPr>
      </w:pPr>
      <w:r>
        <w:rPr>
          <w:color w:val="232427" w:themeColor="text1"/>
          <w:sz w:val="28"/>
          <w:szCs w:val="28"/>
        </w:rPr>
        <w:t xml:space="preserve">* </w:t>
      </w:r>
      <w:r w:rsidRPr="00E872ED">
        <w:rPr>
          <w:sz w:val="28"/>
          <w:szCs w:val="28"/>
        </w:rPr>
        <w:t xml:space="preserve">For Each does not modify the current payload. The output payload is the same </w:t>
      </w:r>
    </w:p>
    <w:p w:rsidR="00E872ED" w:rsidRDefault="00E872ED" w:rsidP="00A6669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872ED">
        <w:rPr>
          <w:sz w:val="28"/>
          <w:szCs w:val="28"/>
        </w:rPr>
        <w:t>as the input</w:t>
      </w:r>
      <w:r>
        <w:rPr>
          <w:sz w:val="28"/>
          <w:szCs w:val="28"/>
        </w:rPr>
        <w:t>.</w:t>
      </w:r>
    </w:p>
    <w:p w:rsidR="00E872ED" w:rsidRDefault="00E872ED" w:rsidP="00A66691">
      <w:pPr>
        <w:rPr>
          <w:sz w:val="28"/>
          <w:szCs w:val="28"/>
        </w:rPr>
      </w:pPr>
    </w:p>
    <w:p w:rsidR="00E872ED" w:rsidRDefault="00E872ED" w:rsidP="00E872ED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E872ED">
        <w:rPr>
          <w:sz w:val="28"/>
          <w:szCs w:val="28"/>
        </w:rPr>
        <w:t xml:space="preserve">The For </w:t>
      </w:r>
      <w:r w:rsidR="004F0E4D" w:rsidRPr="00E872ED">
        <w:rPr>
          <w:sz w:val="28"/>
          <w:szCs w:val="28"/>
        </w:rPr>
        <w:t>each</w:t>
      </w:r>
      <w:r w:rsidRPr="00E872ED">
        <w:rPr>
          <w:sz w:val="28"/>
          <w:szCs w:val="28"/>
        </w:rPr>
        <w:t xml:space="preserve"> scope store</w:t>
      </w:r>
      <w:r w:rsidR="00683675">
        <w:rPr>
          <w:sz w:val="28"/>
          <w:szCs w:val="28"/>
        </w:rPr>
        <w:t>s each item of the collection in payload</w:t>
      </w:r>
      <w:r w:rsidRPr="00E872ED">
        <w:rPr>
          <w:sz w:val="28"/>
          <w:szCs w:val="28"/>
        </w:rPr>
        <w:t xml:space="preserve"> during each </w:t>
      </w:r>
    </w:p>
    <w:p w:rsidR="00E872ED" w:rsidRPr="00E872ED" w:rsidRDefault="00E872ED" w:rsidP="00E872E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872ED">
        <w:rPr>
          <w:sz w:val="28"/>
          <w:szCs w:val="28"/>
        </w:rPr>
        <w:t>iteration.</w:t>
      </w:r>
    </w:p>
    <w:p w:rsidR="00E872ED" w:rsidRDefault="00E872ED" w:rsidP="00E872ED">
      <w:pPr>
        <w:rPr>
          <w:sz w:val="28"/>
          <w:szCs w:val="28"/>
        </w:rPr>
      </w:pPr>
    </w:p>
    <w:p w:rsidR="00E872ED" w:rsidRDefault="00E872ED" w:rsidP="00E872ED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E872ED">
        <w:rPr>
          <w:sz w:val="28"/>
          <w:szCs w:val="28"/>
        </w:rPr>
        <w:t xml:space="preserve">You can also split an array into batches to enable quicker processing. Each batch </w:t>
      </w:r>
    </w:p>
    <w:p w:rsidR="00E872ED" w:rsidRDefault="00E872ED" w:rsidP="00E872E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872ED">
        <w:rPr>
          <w:sz w:val="28"/>
          <w:szCs w:val="28"/>
        </w:rPr>
        <w:t xml:space="preserve">is treated as a separate Mule message. For example, if a collection has 200 </w:t>
      </w:r>
    </w:p>
    <w:p w:rsidR="00E872ED" w:rsidRDefault="00E872ED" w:rsidP="00E872E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872ED">
        <w:rPr>
          <w:sz w:val="28"/>
          <w:szCs w:val="28"/>
        </w:rPr>
        <w:t xml:space="preserve">elements and you set </w:t>
      </w:r>
      <w:r w:rsidRPr="004F0E4D">
        <w:rPr>
          <w:sz w:val="28"/>
          <w:szCs w:val="28"/>
        </w:rPr>
        <w:t>Batch Size</w:t>
      </w:r>
      <w:r w:rsidR="00683675">
        <w:rPr>
          <w:sz w:val="28"/>
          <w:szCs w:val="28"/>
        </w:rPr>
        <w:t xml:space="preserve"> to 50</w:t>
      </w:r>
      <w:r w:rsidRPr="00E872ED">
        <w:rPr>
          <w:sz w:val="28"/>
          <w:szCs w:val="28"/>
        </w:rPr>
        <w:t>, the F</w:t>
      </w:r>
      <w:bookmarkStart w:id="0" w:name="_GoBack"/>
      <w:bookmarkEnd w:id="0"/>
      <w:r w:rsidRPr="00E872ED">
        <w:rPr>
          <w:sz w:val="28"/>
          <w:szCs w:val="28"/>
        </w:rPr>
        <w:t xml:space="preserve">or </w:t>
      </w:r>
      <w:r w:rsidR="004F0E4D" w:rsidRPr="00E872ED">
        <w:rPr>
          <w:sz w:val="28"/>
          <w:szCs w:val="28"/>
        </w:rPr>
        <w:t>each</w:t>
      </w:r>
      <w:r w:rsidRPr="00E872ED">
        <w:rPr>
          <w:sz w:val="28"/>
          <w:szCs w:val="28"/>
        </w:rPr>
        <w:t xml:space="preserve"> scope iteratively </w:t>
      </w:r>
    </w:p>
    <w:p w:rsidR="00E872ED" w:rsidRPr="00E872ED" w:rsidRDefault="00E872ED" w:rsidP="00E872ED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E872ED">
        <w:rPr>
          <w:sz w:val="28"/>
          <w:szCs w:val="28"/>
        </w:rPr>
        <w:t>processes 4 batches of 50 elements, each as a separate Mule message.</w:t>
      </w:r>
    </w:p>
    <w:p w:rsidR="00E872ED" w:rsidRDefault="00E872ED" w:rsidP="00A66691">
      <w:pPr>
        <w:rPr>
          <w:sz w:val="28"/>
          <w:szCs w:val="28"/>
        </w:rPr>
      </w:pPr>
    </w:p>
    <w:p w:rsidR="00683675" w:rsidRDefault="00683675" w:rsidP="00A66691">
      <w:pPr>
        <w:rPr>
          <w:sz w:val="28"/>
          <w:szCs w:val="28"/>
        </w:rPr>
      </w:pPr>
    </w:p>
    <w:p w:rsidR="00683675" w:rsidRDefault="00683675" w:rsidP="00A6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Batch job scope:</w:t>
      </w:r>
    </w:p>
    <w:p w:rsidR="00683675" w:rsidRDefault="00683675" w:rsidP="00A66691">
      <w:pPr>
        <w:rPr>
          <w:b/>
          <w:sz w:val="32"/>
          <w:szCs w:val="32"/>
        </w:rPr>
      </w:pPr>
    </w:p>
    <w:p w:rsidR="00683675" w:rsidRPr="00683675" w:rsidRDefault="00683675" w:rsidP="00A66691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683675">
        <w:rPr>
          <w:sz w:val="28"/>
          <w:szCs w:val="28"/>
        </w:rPr>
        <w:t>Provides the ability to splits the large messages</w:t>
      </w:r>
      <w:r>
        <w:rPr>
          <w:sz w:val="28"/>
          <w:szCs w:val="28"/>
        </w:rPr>
        <w:t xml:space="preserve"> into records that are processed asynchronously in a batch job.</w:t>
      </w:r>
    </w:p>
    <w:p w:rsidR="00683675" w:rsidRDefault="00683675" w:rsidP="00A66691">
      <w:pPr>
        <w:rPr>
          <w:sz w:val="28"/>
          <w:szCs w:val="28"/>
        </w:rPr>
      </w:pPr>
    </w:p>
    <w:p w:rsidR="00683675" w:rsidRDefault="00683675" w:rsidP="00A66691">
      <w:pPr>
        <w:rPr>
          <w:sz w:val="28"/>
          <w:szCs w:val="28"/>
        </w:rPr>
      </w:pPr>
      <w:r>
        <w:rPr>
          <w:sz w:val="28"/>
          <w:szCs w:val="28"/>
        </w:rPr>
        <w:t>* Created especially for data sets that are:</w:t>
      </w:r>
    </w:p>
    <w:p w:rsidR="00683675" w:rsidRDefault="00683675" w:rsidP="00A66691">
      <w:pPr>
        <w:rPr>
          <w:sz w:val="28"/>
          <w:szCs w:val="28"/>
        </w:rPr>
      </w:pPr>
    </w:p>
    <w:p w:rsidR="00683675" w:rsidRDefault="00683675" w:rsidP="00A66691">
      <w:pPr>
        <w:rPr>
          <w:sz w:val="28"/>
          <w:szCs w:val="28"/>
        </w:rPr>
      </w:pPr>
      <w:r>
        <w:rPr>
          <w:sz w:val="28"/>
          <w:szCs w:val="28"/>
        </w:rPr>
        <w:t xml:space="preserve">   -</w:t>
      </w:r>
      <w:r w:rsidR="001657C4">
        <w:rPr>
          <w:sz w:val="28"/>
          <w:szCs w:val="28"/>
        </w:rPr>
        <w:t xml:space="preserve"> S</w:t>
      </w:r>
      <w:r>
        <w:rPr>
          <w:sz w:val="28"/>
          <w:szCs w:val="28"/>
        </w:rPr>
        <w:t>plits the large or streamed messages into records.</w:t>
      </w:r>
    </w:p>
    <w:p w:rsidR="00683675" w:rsidRDefault="001657C4" w:rsidP="00A66691">
      <w:pPr>
        <w:rPr>
          <w:sz w:val="28"/>
          <w:szCs w:val="28"/>
        </w:rPr>
      </w:pPr>
      <w:r>
        <w:rPr>
          <w:sz w:val="28"/>
          <w:szCs w:val="28"/>
        </w:rPr>
        <w:t xml:space="preserve">   - P</w:t>
      </w:r>
      <w:r w:rsidR="00683675">
        <w:rPr>
          <w:sz w:val="28"/>
          <w:szCs w:val="28"/>
        </w:rPr>
        <w:t>erforms action on each individual record.</w:t>
      </w:r>
    </w:p>
    <w:p w:rsidR="00683675" w:rsidRDefault="00683675" w:rsidP="00A66691">
      <w:pPr>
        <w:rPr>
          <w:sz w:val="28"/>
          <w:szCs w:val="28"/>
        </w:rPr>
      </w:pPr>
      <w:r>
        <w:rPr>
          <w:sz w:val="28"/>
          <w:szCs w:val="28"/>
        </w:rPr>
        <w:t xml:space="preserve">   - </w:t>
      </w:r>
      <w:r w:rsidR="001657C4">
        <w:rPr>
          <w:sz w:val="28"/>
          <w:szCs w:val="28"/>
        </w:rPr>
        <w:t>Reports</w:t>
      </w:r>
      <w:r>
        <w:rPr>
          <w:sz w:val="28"/>
          <w:szCs w:val="28"/>
        </w:rPr>
        <w:t xml:space="preserve"> on results</w:t>
      </w:r>
    </w:p>
    <w:p w:rsidR="00683675" w:rsidRDefault="00683675" w:rsidP="00A666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* Handling quantities of incoming data from an API into legacy system.</w:t>
      </w:r>
    </w:p>
    <w:p w:rsidR="00683675" w:rsidRDefault="00683675" w:rsidP="00A66691">
      <w:pPr>
        <w:rPr>
          <w:sz w:val="28"/>
          <w:szCs w:val="28"/>
        </w:rPr>
      </w:pPr>
    </w:p>
    <w:p w:rsidR="00683675" w:rsidRDefault="00683675" w:rsidP="00A66691">
      <w:pPr>
        <w:rPr>
          <w:b/>
          <w:sz w:val="32"/>
          <w:szCs w:val="32"/>
        </w:rPr>
      </w:pPr>
      <w:r>
        <w:rPr>
          <w:sz w:val="28"/>
          <w:szCs w:val="28"/>
        </w:rPr>
        <w:t xml:space="preserve"> </w:t>
      </w:r>
      <w:r>
        <w:rPr>
          <w:b/>
          <w:sz w:val="32"/>
          <w:szCs w:val="32"/>
        </w:rPr>
        <w:t>How does it work</w:t>
      </w:r>
      <w:r w:rsidR="00FF0D5E">
        <w:rPr>
          <w:b/>
          <w:sz w:val="32"/>
          <w:szCs w:val="32"/>
        </w:rPr>
        <w:t>?</w:t>
      </w:r>
      <w:r w:rsidR="001657C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:</w:t>
      </w:r>
    </w:p>
    <w:p w:rsidR="00683675" w:rsidRDefault="00683675" w:rsidP="00A66691">
      <w:pPr>
        <w:rPr>
          <w:b/>
          <w:sz w:val="32"/>
          <w:szCs w:val="32"/>
        </w:rPr>
      </w:pPr>
    </w:p>
    <w:p w:rsidR="00683675" w:rsidRDefault="00FF0D5E" w:rsidP="00A66691">
      <w:pPr>
        <w:rPr>
          <w:sz w:val="28"/>
          <w:szCs w:val="28"/>
        </w:rPr>
      </w:pPr>
      <w:r w:rsidRPr="00FF0D5E">
        <w:rPr>
          <w:sz w:val="28"/>
          <w:szCs w:val="28"/>
        </w:rPr>
        <w:t>A batch job contains one or more batch steps that act upon records as they move through batch job.</w:t>
      </w:r>
    </w:p>
    <w:p w:rsidR="00FF0D5E" w:rsidRDefault="00FF0D5E" w:rsidP="00A66691">
      <w:pPr>
        <w:rPr>
          <w:sz w:val="28"/>
          <w:szCs w:val="28"/>
        </w:rPr>
      </w:pPr>
    </w:p>
    <w:p w:rsidR="00FF0D5E" w:rsidRDefault="00FF0D5E" w:rsidP="00A66691">
      <w:pPr>
        <w:rPr>
          <w:b/>
          <w:sz w:val="32"/>
          <w:szCs w:val="32"/>
        </w:rPr>
      </w:pPr>
      <w:r w:rsidRPr="00FF0D5E">
        <w:rPr>
          <w:b/>
          <w:sz w:val="32"/>
          <w:szCs w:val="32"/>
        </w:rPr>
        <w:t>Batch job contains 3 different phases:</w:t>
      </w:r>
    </w:p>
    <w:p w:rsidR="00FF0D5E" w:rsidRDefault="00FF0D5E" w:rsidP="00A66691">
      <w:pPr>
        <w:rPr>
          <w:b/>
          <w:sz w:val="32"/>
          <w:szCs w:val="32"/>
        </w:rPr>
      </w:pPr>
    </w:p>
    <w:p w:rsidR="00FF0D5E" w:rsidRDefault="00FF0D5E" w:rsidP="00A66691">
      <w:pPr>
        <w:rPr>
          <w:b/>
          <w:sz w:val="32"/>
          <w:szCs w:val="32"/>
        </w:rPr>
      </w:pPr>
      <w:r>
        <w:rPr>
          <w:b/>
          <w:sz w:val="32"/>
          <w:szCs w:val="32"/>
        </w:rPr>
        <w:t>Load and dispatch (implicit):</w:t>
      </w:r>
    </w:p>
    <w:p w:rsidR="00FF0D5E" w:rsidRDefault="00FF0D5E" w:rsidP="00A66691">
      <w:pPr>
        <w:rPr>
          <w:b/>
          <w:sz w:val="32"/>
          <w:szCs w:val="32"/>
        </w:rPr>
      </w:pPr>
    </w:p>
    <w:p w:rsidR="00FF0D5E" w:rsidRDefault="00FF0D5E" w:rsidP="00A66691">
      <w:pPr>
        <w:rPr>
          <w:sz w:val="28"/>
          <w:szCs w:val="28"/>
        </w:rPr>
      </w:pPr>
      <w:r>
        <w:rPr>
          <w:sz w:val="28"/>
          <w:szCs w:val="28"/>
        </w:rPr>
        <w:t>- Splits payload into collection of records.</w:t>
      </w:r>
    </w:p>
    <w:p w:rsidR="00FF0D5E" w:rsidRDefault="00FF0D5E" w:rsidP="00A66691">
      <w:pPr>
        <w:rPr>
          <w:sz w:val="28"/>
          <w:szCs w:val="28"/>
        </w:rPr>
      </w:pPr>
      <w:r>
        <w:rPr>
          <w:sz w:val="28"/>
          <w:szCs w:val="28"/>
        </w:rPr>
        <w:t>- Creates persistent queue and store in it.</w:t>
      </w:r>
    </w:p>
    <w:p w:rsidR="00FF0D5E" w:rsidRDefault="00FF0D5E" w:rsidP="00A66691">
      <w:pPr>
        <w:rPr>
          <w:sz w:val="28"/>
          <w:szCs w:val="28"/>
        </w:rPr>
      </w:pPr>
    </w:p>
    <w:p w:rsidR="00FF0D5E" w:rsidRDefault="00FF0D5E" w:rsidP="00A66691">
      <w:pPr>
        <w:rPr>
          <w:b/>
          <w:sz w:val="32"/>
          <w:szCs w:val="32"/>
        </w:rPr>
      </w:pPr>
      <w:r w:rsidRPr="00FF0D5E">
        <w:rPr>
          <w:b/>
          <w:sz w:val="32"/>
          <w:szCs w:val="32"/>
        </w:rPr>
        <w:t>Process required</w:t>
      </w:r>
      <w:r>
        <w:rPr>
          <w:b/>
          <w:sz w:val="32"/>
          <w:szCs w:val="32"/>
        </w:rPr>
        <w:t>:</w:t>
      </w:r>
    </w:p>
    <w:p w:rsidR="00FF0D5E" w:rsidRDefault="00FF0D5E" w:rsidP="00FF0D5E">
      <w:pPr>
        <w:rPr>
          <w:b/>
          <w:sz w:val="32"/>
          <w:szCs w:val="32"/>
        </w:rPr>
      </w:pPr>
    </w:p>
    <w:p w:rsidR="00FF0D5E" w:rsidRDefault="00FF0D5E" w:rsidP="00FF0D5E">
      <w:pPr>
        <w:rPr>
          <w:sz w:val="28"/>
          <w:szCs w:val="28"/>
        </w:rPr>
      </w:pPr>
      <w:r w:rsidRPr="00FF0D5E">
        <w:rPr>
          <w:sz w:val="28"/>
          <w:szCs w:val="28"/>
        </w:rPr>
        <w:t>- Asy</w:t>
      </w:r>
      <w:r>
        <w:rPr>
          <w:sz w:val="28"/>
          <w:szCs w:val="28"/>
        </w:rPr>
        <w:t>nchronously process the records.</w:t>
      </w:r>
    </w:p>
    <w:p w:rsidR="00FF0D5E" w:rsidRDefault="00FF0D5E" w:rsidP="00FF0D5E">
      <w:pPr>
        <w:rPr>
          <w:sz w:val="28"/>
          <w:szCs w:val="28"/>
        </w:rPr>
      </w:pPr>
      <w:r>
        <w:rPr>
          <w:sz w:val="28"/>
          <w:szCs w:val="28"/>
        </w:rPr>
        <w:t>- Contains one or more batch steps.</w:t>
      </w:r>
    </w:p>
    <w:p w:rsidR="00FF0D5E" w:rsidRDefault="00FF0D5E" w:rsidP="00FF0D5E">
      <w:pPr>
        <w:rPr>
          <w:sz w:val="28"/>
          <w:szCs w:val="28"/>
        </w:rPr>
      </w:pPr>
    </w:p>
    <w:p w:rsidR="00FF0D5E" w:rsidRDefault="00FF0D5E" w:rsidP="00FF0D5E">
      <w:pPr>
        <w:rPr>
          <w:b/>
          <w:sz w:val="32"/>
          <w:szCs w:val="32"/>
        </w:rPr>
      </w:pPr>
      <w:r w:rsidRPr="00FF0D5E">
        <w:rPr>
          <w:b/>
          <w:sz w:val="32"/>
          <w:szCs w:val="32"/>
        </w:rPr>
        <w:t>On complete:</w:t>
      </w:r>
    </w:p>
    <w:p w:rsidR="00FF0D5E" w:rsidRDefault="00FF0D5E" w:rsidP="00FF0D5E">
      <w:pPr>
        <w:rPr>
          <w:b/>
          <w:sz w:val="32"/>
          <w:szCs w:val="32"/>
        </w:rPr>
      </w:pPr>
    </w:p>
    <w:p w:rsidR="00FF0D5E" w:rsidRDefault="00FF0D5E" w:rsidP="00FF0D5E">
      <w:pPr>
        <w:rPr>
          <w:sz w:val="28"/>
          <w:szCs w:val="28"/>
        </w:rPr>
      </w:pPr>
      <w:r w:rsidRPr="00FF0D5E">
        <w:rPr>
          <w:sz w:val="28"/>
          <w:szCs w:val="28"/>
        </w:rPr>
        <w:t>- Reports summary of records processed.</w:t>
      </w:r>
    </w:p>
    <w:p w:rsidR="00FF0D5E" w:rsidRDefault="00FF0D5E" w:rsidP="00FF0D5E">
      <w:pPr>
        <w:rPr>
          <w:sz w:val="28"/>
          <w:szCs w:val="28"/>
        </w:rPr>
      </w:pPr>
      <w:r>
        <w:rPr>
          <w:sz w:val="28"/>
          <w:szCs w:val="28"/>
        </w:rPr>
        <w:t>- Provides insight that which record failed so you can address it to rectify.</w:t>
      </w:r>
    </w:p>
    <w:p w:rsidR="00FF0D5E" w:rsidRDefault="00FF0D5E" w:rsidP="00FF0D5E">
      <w:pPr>
        <w:rPr>
          <w:sz w:val="28"/>
          <w:szCs w:val="28"/>
        </w:rPr>
      </w:pPr>
    </w:p>
    <w:p w:rsidR="00FF0D5E" w:rsidRDefault="00FF0D5E" w:rsidP="00FF0D5E">
      <w:pPr>
        <w:rPr>
          <w:b/>
          <w:sz w:val="32"/>
          <w:szCs w:val="32"/>
        </w:rPr>
      </w:pPr>
      <w:r w:rsidRPr="00FF0D5E">
        <w:rPr>
          <w:b/>
          <w:sz w:val="32"/>
          <w:szCs w:val="32"/>
        </w:rPr>
        <w:t>Filtering:</w:t>
      </w:r>
    </w:p>
    <w:p w:rsidR="00FF0D5E" w:rsidRDefault="00FF0D5E" w:rsidP="00FF0D5E">
      <w:pPr>
        <w:rPr>
          <w:b/>
          <w:sz w:val="32"/>
          <w:szCs w:val="32"/>
        </w:rPr>
      </w:pPr>
    </w:p>
    <w:p w:rsidR="00FF0D5E" w:rsidRDefault="00FF0D5E" w:rsidP="00FF0D5E">
      <w:pPr>
        <w:rPr>
          <w:sz w:val="28"/>
          <w:szCs w:val="28"/>
        </w:rPr>
      </w:pPr>
      <w:r w:rsidRPr="00FF0D5E">
        <w:rPr>
          <w:sz w:val="28"/>
          <w:szCs w:val="28"/>
        </w:rPr>
        <w:t>* Using filtering to specify when a batch step is executed.</w:t>
      </w:r>
    </w:p>
    <w:p w:rsidR="00FF0D5E" w:rsidRDefault="00FF0D5E" w:rsidP="00FF0D5E">
      <w:pPr>
        <w:rPr>
          <w:sz w:val="28"/>
          <w:szCs w:val="28"/>
        </w:rPr>
      </w:pPr>
      <w:r>
        <w:rPr>
          <w:sz w:val="28"/>
          <w:szCs w:val="28"/>
        </w:rPr>
        <w:t>* Batch job has two attributes to filter records.</w:t>
      </w:r>
    </w:p>
    <w:p w:rsidR="00FF0D5E" w:rsidRDefault="00FF0D5E" w:rsidP="00FF0D5E">
      <w:pPr>
        <w:rPr>
          <w:sz w:val="28"/>
          <w:szCs w:val="28"/>
        </w:rPr>
      </w:pPr>
      <w:r>
        <w:rPr>
          <w:sz w:val="28"/>
          <w:szCs w:val="28"/>
        </w:rPr>
        <w:t xml:space="preserve">   - Accept policy</w:t>
      </w:r>
    </w:p>
    <w:p w:rsidR="00FF0D5E" w:rsidRDefault="00FF0D5E" w:rsidP="00FF0D5E">
      <w:pPr>
        <w:rPr>
          <w:sz w:val="28"/>
          <w:szCs w:val="28"/>
        </w:rPr>
      </w:pPr>
      <w:r>
        <w:rPr>
          <w:sz w:val="28"/>
          <w:szCs w:val="28"/>
        </w:rPr>
        <w:t xml:space="preserve">   - An accept expression</w:t>
      </w:r>
    </w:p>
    <w:p w:rsidR="00FF0D5E" w:rsidRDefault="00FF0D5E" w:rsidP="00FF0D5E">
      <w:pPr>
        <w:rPr>
          <w:sz w:val="28"/>
          <w:szCs w:val="28"/>
        </w:rPr>
      </w:pPr>
    </w:p>
    <w:p w:rsidR="00FF0D5E" w:rsidRDefault="00FF0D5E" w:rsidP="00FF0D5E">
      <w:pPr>
        <w:rPr>
          <w:b/>
          <w:sz w:val="32"/>
          <w:szCs w:val="32"/>
        </w:rPr>
      </w:pPr>
    </w:p>
    <w:p w:rsidR="00FF0D5E" w:rsidRDefault="00FF0D5E" w:rsidP="00FF0D5E">
      <w:pPr>
        <w:rPr>
          <w:b/>
          <w:sz w:val="32"/>
          <w:szCs w:val="32"/>
        </w:rPr>
      </w:pPr>
    </w:p>
    <w:p w:rsidR="00FF0D5E" w:rsidRDefault="00FF0D5E" w:rsidP="00FF0D5E">
      <w:pPr>
        <w:rPr>
          <w:b/>
          <w:sz w:val="32"/>
          <w:szCs w:val="32"/>
        </w:rPr>
      </w:pPr>
    </w:p>
    <w:p w:rsidR="00FF0D5E" w:rsidRPr="00FF0D5E" w:rsidRDefault="00FF0D5E" w:rsidP="00FF0D5E">
      <w:pPr>
        <w:rPr>
          <w:b/>
          <w:sz w:val="32"/>
          <w:szCs w:val="32"/>
        </w:rPr>
      </w:pPr>
      <w:r w:rsidRPr="00FF0D5E">
        <w:rPr>
          <w:b/>
          <w:sz w:val="32"/>
          <w:szCs w:val="32"/>
        </w:rPr>
        <w:lastRenderedPageBreak/>
        <w:t xml:space="preserve"> Examples:</w:t>
      </w:r>
    </w:p>
    <w:p w:rsidR="00FF0D5E" w:rsidRDefault="00FF0D5E" w:rsidP="00FF0D5E">
      <w:pPr>
        <w:rPr>
          <w:sz w:val="28"/>
          <w:szCs w:val="28"/>
        </w:rPr>
      </w:pPr>
    </w:p>
    <w:p w:rsidR="001657C4" w:rsidRDefault="00FF0D5E" w:rsidP="00FF0D5E">
      <w:pPr>
        <w:rPr>
          <w:sz w:val="28"/>
          <w:szCs w:val="28"/>
        </w:rPr>
      </w:pPr>
      <w:r w:rsidRPr="00FF0D5E">
        <w:rPr>
          <w:sz w:val="28"/>
          <w:szCs w:val="28"/>
        </w:rPr>
        <w:t xml:space="preserve">* In one step check and see if the record exists in some data store and then </w:t>
      </w:r>
      <w:proofErr w:type="gramStart"/>
      <w:r w:rsidRPr="00FF0D5E">
        <w:rPr>
          <w:sz w:val="28"/>
          <w:szCs w:val="28"/>
        </w:rPr>
        <w:t>In</w:t>
      </w:r>
      <w:proofErr w:type="gramEnd"/>
      <w:r w:rsidRPr="00FF0D5E">
        <w:rPr>
          <w:sz w:val="28"/>
          <w:szCs w:val="28"/>
        </w:rPr>
        <w:t xml:space="preserve"> </w:t>
      </w:r>
    </w:p>
    <w:p w:rsidR="00FF0D5E" w:rsidRDefault="001657C4" w:rsidP="00FF0D5E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FF0D5E" w:rsidRPr="00FF0D5E">
        <w:rPr>
          <w:sz w:val="28"/>
          <w:szCs w:val="28"/>
        </w:rPr>
        <w:t>next only upload it to that data store if it doesn’t exist</w:t>
      </w:r>
      <w:r w:rsidR="00FF0D5E">
        <w:rPr>
          <w:sz w:val="28"/>
          <w:szCs w:val="28"/>
        </w:rPr>
        <w:t>.</w:t>
      </w:r>
    </w:p>
    <w:p w:rsidR="00FF0D5E" w:rsidRDefault="00FF0D5E" w:rsidP="00FF0D5E">
      <w:pPr>
        <w:rPr>
          <w:sz w:val="28"/>
          <w:szCs w:val="28"/>
        </w:rPr>
      </w:pPr>
    </w:p>
    <w:p w:rsidR="00FF0D5E" w:rsidRDefault="00FF0D5E" w:rsidP="00FF0D5E">
      <w:pPr>
        <w:rPr>
          <w:sz w:val="28"/>
          <w:szCs w:val="28"/>
        </w:rPr>
      </w:pPr>
      <w:r>
        <w:rPr>
          <w:sz w:val="28"/>
          <w:szCs w:val="28"/>
        </w:rPr>
        <w:t xml:space="preserve">* Prevent a step from processing any records which failed </w:t>
      </w:r>
      <w:r w:rsidR="001657C4">
        <w:rPr>
          <w:sz w:val="28"/>
          <w:szCs w:val="28"/>
        </w:rPr>
        <w:t>in preceding step.</w:t>
      </w:r>
    </w:p>
    <w:p w:rsidR="001657C4" w:rsidRDefault="001657C4" w:rsidP="00FF0D5E">
      <w:pPr>
        <w:rPr>
          <w:sz w:val="28"/>
          <w:szCs w:val="28"/>
        </w:rPr>
      </w:pPr>
    </w:p>
    <w:p w:rsidR="001657C4" w:rsidRDefault="001657C4" w:rsidP="00FF0D5E">
      <w:pPr>
        <w:rPr>
          <w:b/>
          <w:sz w:val="32"/>
          <w:szCs w:val="32"/>
        </w:rPr>
      </w:pPr>
      <w:r w:rsidRPr="001657C4">
        <w:rPr>
          <w:b/>
          <w:sz w:val="32"/>
          <w:szCs w:val="32"/>
        </w:rPr>
        <w:t>Aggregating:</w:t>
      </w:r>
    </w:p>
    <w:p w:rsidR="001657C4" w:rsidRDefault="001657C4" w:rsidP="00FF0D5E">
      <w:pPr>
        <w:rPr>
          <w:b/>
          <w:sz w:val="32"/>
          <w:szCs w:val="32"/>
        </w:rPr>
      </w:pPr>
    </w:p>
    <w:p w:rsidR="001657C4" w:rsidRDefault="001657C4" w:rsidP="00FF0D5E">
      <w:pPr>
        <w:rPr>
          <w:sz w:val="28"/>
          <w:szCs w:val="28"/>
        </w:rPr>
      </w:pPr>
      <w:r>
        <w:rPr>
          <w:sz w:val="28"/>
          <w:szCs w:val="28"/>
        </w:rPr>
        <w:t xml:space="preserve">* </w:t>
      </w:r>
      <w:r w:rsidRPr="001657C4">
        <w:rPr>
          <w:sz w:val="28"/>
          <w:szCs w:val="28"/>
        </w:rPr>
        <w:t>To accumulate records, use batch aggregator scope inside aggregator section</w:t>
      </w:r>
      <w:r>
        <w:rPr>
          <w:sz w:val="28"/>
          <w:szCs w:val="28"/>
        </w:rPr>
        <w:t xml:space="preserve"> of </w:t>
      </w:r>
    </w:p>
    <w:p w:rsidR="001657C4" w:rsidRDefault="001657C4" w:rsidP="00FF0D5E">
      <w:pPr>
        <w:rPr>
          <w:sz w:val="28"/>
          <w:szCs w:val="28"/>
        </w:rPr>
      </w:pPr>
      <w:r>
        <w:rPr>
          <w:sz w:val="28"/>
          <w:szCs w:val="28"/>
        </w:rPr>
        <w:t xml:space="preserve">   a batch step</w:t>
      </w:r>
      <w:r w:rsidRPr="001657C4">
        <w:rPr>
          <w:sz w:val="28"/>
          <w:szCs w:val="28"/>
        </w:rPr>
        <w:t>.</w:t>
      </w:r>
    </w:p>
    <w:p w:rsidR="001657C4" w:rsidRDefault="001657C4" w:rsidP="00FF0D5E">
      <w:pPr>
        <w:rPr>
          <w:sz w:val="28"/>
          <w:szCs w:val="28"/>
        </w:rPr>
      </w:pPr>
    </w:p>
    <w:p w:rsidR="001657C4" w:rsidRDefault="001657C4" w:rsidP="00FF0D5E">
      <w:pPr>
        <w:rPr>
          <w:b/>
          <w:sz w:val="32"/>
          <w:szCs w:val="32"/>
        </w:rPr>
      </w:pPr>
      <w:r w:rsidRPr="001657C4">
        <w:rPr>
          <w:b/>
          <w:sz w:val="32"/>
          <w:szCs w:val="32"/>
        </w:rPr>
        <w:t>Aggregating and filtering in batch step:</w:t>
      </w:r>
    </w:p>
    <w:p w:rsidR="001657C4" w:rsidRDefault="001657C4" w:rsidP="00FF0D5E">
      <w:pPr>
        <w:rPr>
          <w:b/>
          <w:sz w:val="32"/>
          <w:szCs w:val="32"/>
        </w:rPr>
      </w:pPr>
    </w:p>
    <w:p w:rsidR="001657C4" w:rsidRDefault="001657C4" w:rsidP="00FF0D5E">
      <w:pPr>
        <w:rPr>
          <w:sz w:val="28"/>
          <w:szCs w:val="28"/>
        </w:rPr>
      </w:pPr>
      <w:r w:rsidRPr="001657C4">
        <w:rPr>
          <w:sz w:val="28"/>
          <w:szCs w:val="28"/>
        </w:rPr>
        <w:t xml:space="preserve">* </w:t>
      </w:r>
      <w:r>
        <w:rPr>
          <w:sz w:val="28"/>
          <w:szCs w:val="28"/>
        </w:rPr>
        <w:t>use a batch job</w:t>
      </w:r>
      <w:r w:rsidRPr="001657C4">
        <w:rPr>
          <w:sz w:val="28"/>
          <w:szCs w:val="28"/>
        </w:rPr>
        <w:t xml:space="preserve"> to synchronize records in Salesforce.</w:t>
      </w:r>
    </w:p>
    <w:p w:rsidR="001657C4" w:rsidRDefault="001657C4" w:rsidP="00FF0D5E">
      <w:pPr>
        <w:rPr>
          <w:sz w:val="28"/>
          <w:szCs w:val="28"/>
        </w:rPr>
      </w:pPr>
      <w:r>
        <w:rPr>
          <w:sz w:val="28"/>
          <w:szCs w:val="28"/>
        </w:rPr>
        <w:t xml:space="preserve">* use batch </w:t>
      </w:r>
      <w:r w:rsidR="008D418A">
        <w:rPr>
          <w:sz w:val="28"/>
          <w:szCs w:val="28"/>
        </w:rPr>
        <w:t>aggregator scope</w:t>
      </w:r>
      <w:r>
        <w:rPr>
          <w:sz w:val="28"/>
          <w:szCs w:val="28"/>
        </w:rPr>
        <w:t xml:space="preserve"> to commit records in batches.</w:t>
      </w:r>
    </w:p>
    <w:p w:rsidR="008D418A" w:rsidRDefault="008D418A" w:rsidP="00FF0D5E">
      <w:pPr>
        <w:rPr>
          <w:sz w:val="28"/>
          <w:szCs w:val="28"/>
        </w:rPr>
      </w:pPr>
    </w:p>
    <w:p w:rsidR="008D418A" w:rsidRPr="001657C4" w:rsidRDefault="008D418A" w:rsidP="00FF0D5E">
      <w:pPr>
        <w:rPr>
          <w:sz w:val="28"/>
          <w:szCs w:val="28"/>
        </w:rPr>
      </w:pPr>
    </w:p>
    <w:sectPr w:rsidR="008D418A" w:rsidRPr="001657C4" w:rsidSect="00A66691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160" w:right="1440" w:bottom="1296" w:left="1440" w:header="576" w:footer="3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1FFE" w:rsidRDefault="00221FFE" w:rsidP="008F39C0">
      <w:r>
        <w:separator/>
      </w:r>
    </w:p>
  </w:endnote>
  <w:endnote w:type="continuationSeparator" w:id="0">
    <w:p w:rsidR="00221FFE" w:rsidRDefault="00221FFE" w:rsidP="008F3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E30742">
    <w:pPr>
      <w:pStyle w:val="Footer"/>
    </w:pPr>
    <w:r w:rsidRPr="00A017F2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720C37B9" wp14:editId="59C2A978">
              <wp:simplePos x="0" y="0"/>
              <wp:positionH relativeFrom="column">
                <wp:posOffset>-805045</wp:posOffset>
              </wp:positionH>
              <wp:positionV relativeFrom="paragraph">
                <wp:posOffset>-141605</wp:posOffset>
              </wp:positionV>
              <wp:extent cx="4170680" cy="399415"/>
              <wp:effectExtent l="0" t="0" r="0" b="0"/>
              <wp:wrapNone/>
              <wp:docPr id="33" name="Text Box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17068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A017F2" w:rsidRPr="00371FCE" w:rsidRDefault="00A017F2" w:rsidP="00A017F2">
                          <w:pPr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20C37B9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26" type="#_x0000_t202" style="position:absolute;margin-left:-63.4pt;margin-top:-11.15pt;width:328.4pt;height:31.4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" filled="f" stroked="f" strokeweight=".5pt">
              <v:textbox>
                <w:txbxContent>
                  <w:p w:rsidR="00A017F2" w:rsidRPr="00371FCE" w:rsidRDefault="00A017F2" w:rsidP="00A017F2">
                    <w:pPr>
                      <w:rPr>
                        <w:b/>
                        <w:sz w:val="28"/>
                      </w:rPr>
                    </w:pPr>
                    <w:r w:rsidRPr="00371FCE">
                      <w:rPr>
                        <w:rFonts w:ascii="Calibri" w:hAnsi="Calibri" w:cs="Calibri"/>
                        <w:b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0F5460E" wp14:editId="4C8D58C2">
              <wp:simplePos x="0" y="0"/>
              <wp:positionH relativeFrom="column">
                <wp:posOffset>4608830</wp:posOffset>
              </wp:positionH>
              <wp:positionV relativeFrom="paragraph">
                <wp:posOffset>-138565</wp:posOffset>
              </wp:positionV>
              <wp:extent cx="2105025" cy="399415"/>
              <wp:effectExtent l="0" t="0" r="0" b="0"/>
              <wp:wrapNone/>
              <wp:docPr id="18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0502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1F0E21" w:rsidRPr="00371FCE" w:rsidRDefault="001F0E21" w:rsidP="001F0E21">
                          <w:pPr>
                            <w:jc w:val="right"/>
                            <w:rPr>
                              <w:b/>
                              <w:sz w:val="28"/>
                            </w:rPr>
                          </w:pPr>
                          <w:r w:rsidRPr="00371FCE">
                            <w:rPr>
                              <w:rFonts w:ascii="Calibri" w:hAnsi="Calibri" w:cs="Calibri"/>
                              <w:b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0F5460E" id="Text Box 18" o:spid="_x0000_s1027" type="#_x0000_t202" style="position:absolute;margin-left:362.9pt;margin-top:-10.9pt;width:165.75pt;height:31.45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" filled="f" stroked="f" strokeweight=".5pt">
              <v:textbox>
                <w:txbxContent>
                  <w:p w:rsidR="001F0E21" w:rsidRPr="00371FCE" w:rsidRDefault="001F0E21" w:rsidP="001F0E21">
                    <w:pPr>
                      <w:jc w:val="right"/>
                      <w:rPr>
                        <w:b/>
                        <w:sz w:val="28"/>
                      </w:rPr>
                    </w:pPr>
                    <w:r w:rsidRPr="00371FCE">
                      <w:rPr>
                        <w:rFonts w:ascii="Calibri" w:hAnsi="Calibri" w:cs="Calibri"/>
                        <w:b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47993" behindDoc="0" locked="0" layoutInCell="1" allowOverlap="1">
              <wp:simplePos x="0" y="0"/>
              <wp:positionH relativeFrom="column">
                <wp:posOffset>-690880</wp:posOffset>
              </wp:positionH>
              <wp:positionV relativeFrom="paragraph">
                <wp:posOffset>-275455</wp:posOffset>
              </wp:positionV>
              <wp:extent cx="7305040" cy="78105"/>
              <wp:effectExtent l="0" t="0" r="0" b="0"/>
              <wp:wrapNone/>
              <wp:docPr id="38" name="Group 3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05040" cy="78105"/>
                        <a:chOff x="0" y="0"/>
                        <a:chExt cx="7305603" cy="78377"/>
                      </a:xfrm>
                    </wpg:grpSpPr>
                    <wps:wsp>
                      <wps:cNvPr id="35" name="Rectangle 35"/>
                      <wps:cNvSpPr/>
                      <wps:spPr>
                        <a:xfrm>
                          <a:off x="0" y="0"/>
                          <a:ext cx="5384800" cy="7810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Rectangle 36"/>
                      <wps:cNvSpPr/>
                      <wps:spPr>
                        <a:xfrm>
                          <a:off x="5372100" y="0"/>
                          <a:ext cx="1442720" cy="7810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Rectangle 37"/>
                      <wps:cNvSpPr/>
                      <wps:spPr>
                        <a:xfrm>
                          <a:off x="6804660" y="0"/>
                          <a:ext cx="500943" cy="78377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C8743F" id="Group 38" o:spid="_x0000_s1026" style="position:absolute;margin-left:-54.4pt;margin-top:-21.7pt;width:575.2pt;height:6.15pt;z-index:251647993;mso-height-relative:margin" coordsize="73056,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">
              <v:rect id="Rectangle 35" o:spid="_x0000_s1027" style="position:absolute;width:53848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VWsUA&#10;AADbAAAADwAAAGRycy9kb3ducmV2LnhtbESP0WrCQBRE3wv+w3ILvhTdaBuR6CpqFYovtokfcMne&#10;JsHs3ZDdJunfu0Khj8PMnGHW28HUoqPWVZYVzKYRCOLc6ooLBdfsNFmCcB5ZY22ZFPySg+1m9LTG&#10;RNuev6hLfSEChF2CCkrvm0RKl5dk0E1tQxy8b9sa9EG2hdQt9gFuajmPooU0WHFYKLGhQ0n5Lf0x&#10;CrLL5+J4qmKeN7f33Vse71+O571S4+dhtwLhafD/4b/2h1bwGsPjS/gBcnM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SpVaxQAAANsAAAAPAAAAAAAAAAAAAAAAAJgCAABkcnMv&#10;ZG93bnJldi54bWxQSwUGAAAAAAQABAD1AAAAigMAAAAA&#10;" fillcolor="#232427 [3213]" stroked="f" strokeweight="1pt"/>
              <v:rect id="Rectangle 36" o:spid="_x0000_s1028" style="position:absolute;left:53721;width:14427;height:7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0c0MUA&#10;AADbAAAADwAAAGRycy9kb3ducmV2LnhtbESPQWvCQBSE74X+h+UVvOmmDWiJriEIgogUmtZDb4/s&#10;MxvNvg3ZNcb++m6h0OMwM98wq3y0rRio941jBc+zBARx5XTDtYLPj+30FYQPyBpbx6TgTh7y9ePD&#10;CjPtbvxOQxlqESHsM1RgQugyKX1lyKKfuY44eifXWwxR9rXUPd4i3LbyJUnm0mLDccFgRxtD1aW8&#10;WgX78yItzVAM3+kbHY07Hr62G6/U5GksliACjeE//NfeaQXpHH6/xB8g1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3RzQxQAAANsAAAAPAAAAAAAAAAAAAAAAAJgCAABkcnMv&#10;ZG93bnJldi54bWxQSwUGAAAAAAQABAD1AAAAigMAAAAA&#10;" fillcolor="#2368a0 [3204]" stroked="f" strokeweight="1pt"/>
              <v:rect id="Rectangle 37" o:spid="_x0000_s1029" style="position:absolute;left:68046;width:5010;height:7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NdQMcA&#10;AADbAAAADwAAAGRycy9kb3ducmV2LnhtbESP3WoCMRSE7wXfIRzBO81qoa2rUaRQqIgUfyjt3XFz&#10;3KxuTpZNdNc+fVMo9HKYmW+Y2aK1pbhR7QvHCkbDBARx5nTBuYLD/nXwDMIHZI2lY1JwJw+Lebcz&#10;w1S7hrd024VcRAj7FBWYEKpUSp8ZsuiHriKO3snVFkOUdS51jU2E21KOk+RRWiw4Lhis6MVQdtld&#10;rQJ3/p4c1s3mctybSfbxNc4/V++NUv1eu5yCCNSG//Bf+00reHiC3y/xB8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ezXUDHAAAA2wAAAA8AAAAAAAAAAAAAAAAAmAIAAGRy&#10;cy9kb3ducmV2LnhtbFBLBQYAAAAABAAEAPUAAACMAwAAAAA=&#10;" fillcolor="#00aae7 [3215]" stroked="f" strokeweight="1pt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DF44F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-934085</wp:posOffset>
              </wp:positionH>
              <wp:positionV relativeFrom="paragraph">
                <wp:posOffset>-2232199</wp:posOffset>
              </wp:positionV>
              <wp:extent cx="7863840" cy="3319145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63840" cy="3319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45098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6744D078" id="Rectangle 8" o:spid="_x0000_s1026" style="position:absolute;margin-left:-73.55pt;margin-top:-175.75pt;width:619.2pt;height:261.3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" stroked="f" strokeweight="1pt">
              <v:fill opacity="29555f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-914400</wp:posOffset>
              </wp:positionH>
              <wp:positionV relativeFrom="paragraph">
                <wp:posOffset>-2228850</wp:posOffset>
              </wp:positionV>
              <wp:extent cx="7863840" cy="486410"/>
              <wp:effectExtent l="0" t="0" r="0" b="0"/>
              <wp:wrapNone/>
              <wp:docPr id="13" name="Right Triangle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63840" cy="486410"/>
                      </a:xfrm>
                      <a:prstGeom prst="rtTriangle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9149F6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13" o:spid="_x0000_s1026" type="#_x0000_t6" style="position:absolute;margin-left:-1in;margin-top:-175.5pt;width:619.2pt;height:38.3pt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" fillcolor="white [3212]" stroked="f" strokeweight="1pt"/>
          </w:pict>
        </mc:Fallback>
      </mc:AlternateContent>
    </w:r>
    <w:r w:rsidR="00B077D8">
      <w:rPr>
        <w:noProof/>
      </w:rPr>
      <w:drawing>
        <wp:anchor distT="0" distB="0" distL="114300" distR="114300" simplePos="0" relativeHeight="251681792" behindDoc="1" locked="0" layoutInCell="1" allowOverlap="1">
          <wp:simplePos x="0" y="0"/>
          <wp:positionH relativeFrom="margin">
            <wp:posOffset>-914400</wp:posOffset>
          </wp:positionH>
          <wp:positionV relativeFrom="margin">
            <wp:posOffset>4735830</wp:posOffset>
          </wp:positionV>
          <wp:extent cx="7863205" cy="3883025"/>
          <wp:effectExtent l="0" t="0" r="0" b="317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beyza-nur-kocaosmanoglu-1290279-unsplash.jpg"/>
                  <pic:cNvPicPr/>
                </pic:nvPicPr>
                <pic:blipFill rotWithShape="1"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7863205" cy="3883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F951EE1" wp14:editId="66CE661E">
              <wp:simplePos x="0" y="0"/>
              <wp:positionH relativeFrom="column">
                <wp:posOffset>-760095</wp:posOffset>
              </wp:positionH>
              <wp:positionV relativeFrom="paragraph">
                <wp:posOffset>1197610</wp:posOffset>
              </wp:positionV>
              <wp:extent cx="3182620" cy="399415"/>
              <wp:effectExtent l="0" t="0" r="0" b="0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82620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ascii="Calibri" w:hAnsi="Calibri" w:cs="Calibri"/>
                              <w:b/>
                              <w:color w:val="FFFFFF" w:themeColor="background2"/>
                              <w:sz w:val="28"/>
                            </w:rPr>
                            <w:t>© 2019 Miracle Software Systems, Inc.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951EE1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8" type="#_x0000_t202" style="position:absolute;margin-left:-59.85pt;margin-top:94.3pt;width:250.6pt;height:31.4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" filled="f" stroked="f" strokeweight=".5pt">
              <v:textbox>
                <w:txbxContent>
                  <w:p w:rsidR="002F3856" w:rsidRPr="002F3856" w:rsidRDefault="002F3856" w:rsidP="002F3856">
                    <w:pPr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ascii="Calibri" w:hAnsi="Calibri" w:cs="Calibri"/>
                        <w:b/>
                        <w:color w:val="FFFFFF" w:themeColor="background2"/>
                        <w:sz w:val="28"/>
                      </w:rPr>
                      <w:t>© 2019 Miracle Software Systems, Inc.</w:t>
                    </w:r>
                  </w:p>
                </w:txbxContent>
              </v:textbox>
            </v:shape>
          </w:pict>
        </mc:Fallback>
      </mc:AlternateContent>
    </w:r>
    <w:r w:rsidR="00A12DCB" w:rsidRPr="001F0E21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398E538E" wp14:editId="24283240">
              <wp:simplePos x="0" y="0"/>
              <wp:positionH relativeFrom="column">
                <wp:posOffset>3976370</wp:posOffset>
              </wp:positionH>
              <wp:positionV relativeFrom="paragraph">
                <wp:posOffset>1197368</wp:posOffset>
              </wp:positionV>
              <wp:extent cx="2742565" cy="399415"/>
              <wp:effectExtent l="0" t="0" r="0" b="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2565" cy="3994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2F3856" w:rsidRPr="002F3856" w:rsidRDefault="002F3856" w:rsidP="002F3856">
                          <w:pPr>
                            <w:jc w:val="right"/>
                            <w:rPr>
                              <w:b/>
                              <w:color w:val="FFFFFF" w:themeColor="background2"/>
                              <w:sz w:val="28"/>
                            </w:rPr>
                          </w:pPr>
                          <w:r w:rsidRPr="002F3856">
                            <w:rPr>
                              <w:rFonts w:ascii="Calibri" w:hAnsi="Calibri" w:cs="Calibri"/>
                              <w:b/>
                              <w:color w:val="FFFFFF" w:themeColor="background2"/>
                              <w:sz w:val="28"/>
                            </w:rPr>
                            <w:t>www.miraclesoft.com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398E538E" id="Text Box 21" o:spid="_x0000_s1029" type="#_x0000_t202" style="position:absolute;margin-left:313.1pt;margin-top:94.3pt;width:215.95pt;height:31.4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" filled="f" stroked="f" strokeweight=".5pt">
              <v:textbox>
                <w:txbxContent>
                  <w:p w:rsidR="002F3856" w:rsidRPr="002F3856" w:rsidRDefault="002F3856" w:rsidP="002F3856">
                    <w:pPr>
                      <w:jc w:val="right"/>
                      <w:rPr>
                        <w:b/>
                        <w:color w:val="FFFFFF" w:themeColor="background2"/>
                        <w:sz w:val="28"/>
                      </w:rPr>
                    </w:pPr>
                    <w:r w:rsidRPr="002F3856">
                      <w:rPr>
                        <w:rFonts w:ascii="Calibri" w:hAnsi="Calibri" w:cs="Calibri"/>
                        <w:b/>
                        <w:color w:val="FFFFFF" w:themeColor="background2"/>
                        <w:sz w:val="28"/>
                      </w:rPr>
                      <w:t>www.miraclesoft.com</w:t>
                    </w:r>
                  </w:p>
                </w:txbxContent>
              </v:textbox>
            </v:shape>
          </w:pict>
        </mc:Fallback>
      </mc:AlternateContent>
    </w:r>
    <w:r w:rsidR="00A12DCB">
      <w:rPr>
        <w:noProof/>
      </w:rPr>
      <w:drawing>
        <wp:anchor distT="0" distB="0" distL="114300" distR="114300" simplePos="0" relativeHeight="251683840" behindDoc="0" locked="0" layoutInCell="1" allowOverlap="1">
          <wp:simplePos x="0" y="0"/>
          <wp:positionH relativeFrom="margin">
            <wp:posOffset>-942975</wp:posOffset>
          </wp:positionH>
          <wp:positionV relativeFrom="margin">
            <wp:posOffset>7534275</wp:posOffset>
          </wp:positionV>
          <wp:extent cx="7863840" cy="1113155"/>
          <wp:effectExtent l="0" t="0" r="0" b="4445"/>
          <wp:wrapSquare wrapText="bothSides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Footer#1.png"/>
                  <pic:cNvPicPr/>
                </pic:nvPicPr>
                <pic:blipFill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63840" cy="1113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1FFE" w:rsidRDefault="00221FFE" w:rsidP="008F39C0">
      <w:r>
        <w:separator/>
      </w:r>
    </w:p>
  </w:footnote>
  <w:footnote w:type="continuationSeparator" w:id="0">
    <w:p w:rsidR="00221FFE" w:rsidRDefault="00221FFE" w:rsidP="008F3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6691" w:rsidRDefault="00A66691">
    <w:pPr>
      <w:pStyle w:val="Header"/>
    </w:pPr>
    <w:r>
      <w:rPr>
        <w:noProof/>
      </w:rPr>
      <w:drawing>
        <wp:anchor distT="0" distB="0" distL="114300" distR="114300" simplePos="0" relativeHeight="251680768" behindDoc="0" locked="0" layoutInCell="1" allowOverlap="1">
          <wp:simplePos x="0" y="0"/>
          <wp:positionH relativeFrom="margin">
            <wp:posOffset>-944880</wp:posOffset>
          </wp:positionH>
          <wp:positionV relativeFrom="margin">
            <wp:posOffset>-1376477</wp:posOffset>
          </wp:positionV>
          <wp:extent cx="7863840" cy="1292860"/>
          <wp:effectExtent l="0" t="0" r="0" b="254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" name="page-header-v1.0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12928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0E21" w:rsidRDefault="003812A2">
    <w:pPr>
      <w:pStyle w:val="Header"/>
    </w:pPr>
    <w:r>
      <w:rPr>
        <w:noProof/>
      </w:rPr>
      <w:drawing>
        <wp:anchor distT="0" distB="0" distL="114300" distR="114300" simplePos="0" relativeHeight="251676672" behindDoc="0" locked="0" layoutInCell="1" allowOverlap="1">
          <wp:simplePos x="0" y="0"/>
          <wp:positionH relativeFrom="margin">
            <wp:posOffset>-329073</wp:posOffset>
          </wp:positionH>
          <wp:positionV relativeFrom="margin">
            <wp:posOffset>-577850</wp:posOffset>
          </wp:positionV>
          <wp:extent cx="3017520" cy="828040"/>
          <wp:effectExtent l="0" t="0" r="5080" b="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miracle-logo-dark.png"/>
                  <pic:cNvPicPr/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7520" cy="828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A86D74"/>
    <w:multiLevelType w:val="hybridMultilevel"/>
    <w:tmpl w:val="2522E6C2"/>
    <w:lvl w:ilvl="0" w:tplc="8A0E9A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CA785C"/>
    <w:multiLevelType w:val="hybridMultilevel"/>
    <w:tmpl w:val="02340838"/>
    <w:lvl w:ilvl="0" w:tplc="562657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E270FE"/>
    <w:multiLevelType w:val="hybridMultilevel"/>
    <w:tmpl w:val="148EF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2ED"/>
    <w:rsid w:val="00052963"/>
    <w:rsid w:val="000530A2"/>
    <w:rsid w:val="000601A2"/>
    <w:rsid w:val="0006208E"/>
    <w:rsid w:val="00084357"/>
    <w:rsid w:val="00094624"/>
    <w:rsid w:val="000D207B"/>
    <w:rsid w:val="000E18B2"/>
    <w:rsid w:val="00103BDD"/>
    <w:rsid w:val="0010751D"/>
    <w:rsid w:val="001435BB"/>
    <w:rsid w:val="00143D3E"/>
    <w:rsid w:val="001657C4"/>
    <w:rsid w:val="0017783E"/>
    <w:rsid w:val="001B031D"/>
    <w:rsid w:val="001E6EE9"/>
    <w:rsid w:val="001F0E21"/>
    <w:rsid w:val="00221FFE"/>
    <w:rsid w:val="00227296"/>
    <w:rsid w:val="00232D1D"/>
    <w:rsid w:val="00277B75"/>
    <w:rsid w:val="002B34AC"/>
    <w:rsid w:val="002F3856"/>
    <w:rsid w:val="00304E86"/>
    <w:rsid w:val="003566AA"/>
    <w:rsid w:val="00371FCE"/>
    <w:rsid w:val="00374DF4"/>
    <w:rsid w:val="00375BD4"/>
    <w:rsid w:val="003812A2"/>
    <w:rsid w:val="003B62E2"/>
    <w:rsid w:val="003C04AF"/>
    <w:rsid w:val="003F6753"/>
    <w:rsid w:val="00413378"/>
    <w:rsid w:val="004301D2"/>
    <w:rsid w:val="00446133"/>
    <w:rsid w:val="004461A7"/>
    <w:rsid w:val="00494EF5"/>
    <w:rsid w:val="004D2AD0"/>
    <w:rsid w:val="004E24EC"/>
    <w:rsid w:val="004F0E4D"/>
    <w:rsid w:val="0053533D"/>
    <w:rsid w:val="00564500"/>
    <w:rsid w:val="00576F39"/>
    <w:rsid w:val="00611796"/>
    <w:rsid w:val="006162E2"/>
    <w:rsid w:val="00621341"/>
    <w:rsid w:val="00683675"/>
    <w:rsid w:val="006B210A"/>
    <w:rsid w:val="006B5A49"/>
    <w:rsid w:val="006D48AE"/>
    <w:rsid w:val="007058A4"/>
    <w:rsid w:val="00735242"/>
    <w:rsid w:val="007414F2"/>
    <w:rsid w:val="0076690D"/>
    <w:rsid w:val="00784E9E"/>
    <w:rsid w:val="00785928"/>
    <w:rsid w:val="007C2895"/>
    <w:rsid w:val="007E5AEF"/>
    <w:rsid w:val="007E608A"/>
    <w:rsid w:val="00861827"/>
    <w:rsid w:val="0089744D"/>
    <w:rsid w:val="008A33BC"/>
    <w:rsid w:val="008D418A"/>
    <w:rsid w:val="008F39C0"/>
    <w:rsid w:val="00913568"/>
    <w:rsid w:val="00915E7F"/>
    <w:rsid w:val="0092763D"/>
    <w:rsid w:val="0095553F"/>
    <w:rsid w:val="00982221"/>
    <w:rsid w:val="009913CB"/>
    <w:rsid w:val="009D6D56"/>
    <w:rsid w:val="00A017F2"/>
    <w:rsid w:val="00A10BAF"/>
    <w:rsid w:val="00A12DCB"/>
    <w:rsid w:val="00A201D3"/>
    <w:rsid w:val="00A3419E"/>
    <w:rsid w:val="00A35C4D"/>
    <w:rsid w:val="00A44F09"/>
    <w:rsid w:val="00A66691"/>
    <w:rsid w:val="00A71E1D"/>
    <w:rsid w:val="00A76D3D"/>
    <w:rsid w:val="00A81A2F"/>
    <w:rsid w:val="00AB26C1"/>
    <w:rsid w:val="00AD2B06"/>
    <w:rsid w:val="00B0683C"/>
    <w:rsid w:val="00B077D8"/>
    <w:rsid w:val="00B1150E"/>
    <w:rsid w:val="00B43A6A"/>
    <w:rsid w:val="00B951B9"/>
    <w:rsid w:val="00BC03C4"/>
    <w:rsid w:val="00BC778C"/>
    <w:rsid w:val="00BF35E8"/>
    <w:rsid w:val="00C45D8F"/>
    <w:rsid w:val="00C81323"/>
    <w:rsid w:val="00D443D8"/>
    <w:rsid w:val="00D625A5"/>
    <w:rsid w:val="00D737AC"/>
    <w:rsid w:val="00DF44F3"/>
    <w:rsid w:val="00E2574F"/>
    <w:rsid w:val="00E30742"/>
    <w:rsid w:val="00E52C65"/>
    <w:rsid w:val="00E64587"/>
    <w:rsid w:val="00E80868"/>
    <w:rsid w:val="00E872ED"/>
    <w:rsid w:val="00F044E3"/>
    <w:rsid w:val="00F3578C"/>
    <w:rsid w:val="00F37141"/>
    <w:rsid w:val="00F76D75"/>
    <w:rsid w:val="00FA51E2"/>
    <w:rsid w:val="00FE06C0"/>
    <w:rsid w:val="00FF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  <w15:docId w15:val="{871EBC52-E15D-4D0D-A87E-3EDEDF877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6691"/>
    <w:pPr>
      <w:keepNext/>
      <w:keepLines/>
      <w:spacing w:before="120" w:after="120"/>
      <w:outlineLvl w:val="0"/>
    </w:pPr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1341"/>
    <w:pPr>
      <w:keepNext/>
      <w:keepLines/>
      <w:spacing w:before="200"/>
      <w:outlineLvl w:val="1"/>
    </w:pPr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21341"/>
    <w:pPr>
      <w:keepNext/>
      <w:keepLines/>
      <w:spacing w:before="200"/>
      <w:outlineLvl w:val="2"/>
    </w:pPr>
    <w:rPr>
      <w:rFonts w:ascii="Calibri" w:eastAsia="MS Mincho" w:hAnsi="Calibri" w:cs="Times New Roman"/>
      <w:b/>
      <w:bCs/>
      <w:color w:val="00AAE7" w:themeColor="accent2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21341"/>
    <w:pPr>
      <w:keepNext/>
      <w:keepLines/>
      <w:spacing w:before="200"/>
      <w:outlineLvl w:val="3"/>
    </w:pPr>
    <w:rPr>
      <w:rFonts w:ascii="Calibri" w:eastAsia="MS Mincho" w:hAnsi="Calibri" w:cs="Times New Roman"/>
      <w:bCs/>
      <w:iCs/>
      <w:color w:val="0D416B" w:themeColor="accent3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1341"/>
    <w:pPr>
      <w:keepNext/>
      <w:keepLines/>
      <w:spacing w:before="200"/>
      <w:outlineLvl w:val="4"/>
    </w:pPr>
    <w:rPr>
      <w:rFonts w:ascii="Calibri" w:eastAsia="MS Mincho" w:hAnsi="Calibri" w:cs="Times New Roman"/>
      <w:i/>
      <w:color w:val="00AAE7" w:themeColor="accent2"/>
      <w:sz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21341"/>
    <w:pPr>
      <w:spacing w:before="240" w:after="60"/>
      <w:outlineLvl w:val="5"/>
    </w:pPr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39C0"/>
  </w:style>
  <w:style w:type="paragraph" w:styleId="Footer">
    <w:name w:val="footer"/>
    <w:basedOn w:val="Normal"/>
    <w:link w:val="FooterChar"/>
    <w:uiPriority w:val="99"/>
    <w:unhideWhenUsed/>
    <w:rsid w:val="008F39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C0"/>
  </w:style>
  <w:style w:type="paragraph" w:styleId="BalloonText">
    <w:name w:val="Balloon Text"/>
    <w:basedOn w:val="Normal"/>
    <w:link w:val="BalloonTextChar"/>
    <w:uiPriority w:val="99"/>
    <w:semiHidden/>
    <w:unhideWhenUsed/>
    <w:rsid w:val="003C04A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4AF"/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044E3"/>
  </w:style>
  <w:style w:type="character" w:customStyle="1" w:styleId="Heading1Char">
    <w:name w:val="Heading 1 Char"/>
    <w:basedOn w:val="DefaultParagraphFont"/>
    <w:link w:val="Heading1"/>
    <w:uiPriority w:val="9"/>
    <w:rsid w:val="00A66691"/>
    <w:rPr>
      <w:rFonts w:ascii="Calibri" w:eastAsia="MS Mincho" w:hAnsi="Calibri" w:cs="Times New Roman"/>
      <w:b/>
      <w:bCs/>
      <w:color w:val="2368A0" w:themeColor="accent1"/>
      <w:sz w:val="4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21341"/>
    <w:rPr>
      <w:rFonts w:ascii="Calibri" w:eastAsia="MS Mincho" w:hAnsi="Calibri" w:cs="Times New Roman"/>
      <w:b/>
      <w:bCs/>
      <w:color w:val="0D416B" w:themeColor="accent3"/>
      <w:sz w:val="40"/>
      <w:szCs w:val="26"/>
    </w:rPr>
  </w:style>
  <w:style w:type="character" w:customStyle="1" w:styleId="Heading3Char">
    <w:name w:val="Heading 3 Char"/>
    <w:basedOn w:val="DefaultParagraphFont"/>
    <w:link w:val="Heading3"/>
    <w:rsid w:val="00621341"/>
    <w:rPr>
      <w:rFonts w:ascii="Calibri" w:eastAsia="MS Mincho" w:hAnsi="Calibri" w:cs="Times New Roman"/>
      <w:b/>
      <w:bCs/>
      <w:color w:val="00AAE7" w:themeColor="accent2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621341"/>
    <w:rPr>
      <w:rFonts w:ascii="Calibri" w:eastAsia="MS Mincho" w:hAnsi="Calibri" w:cs="Times New Roman"/>
      <w:bCs/>
      <w:iCs/>
      <w:color w:val="0D416B" w:themeColor="accent3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rsid w:val="00621341"/>
    <w:rPr>
      <w:rFonts w:ascii="Calibri" w:eastAsia="MS Mincho" w:hAnsi="Calibri" w:cs="Times New Roman"/>
      <w:i/>
      <w:color w:val="00AAE7" w:themeColor="accent2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21341"/>
    <w:rPr>
      <w:rFonts w:ascii="Calibri" w:eastAsia="MS Mincho" w:hAnsi="Calibri" w:cs="Times New Roman"/>
      <w:bCs/>
      <w:i/>
      <w:color w:val="0D416B" w:themeColor="accent3"/>
      <w:sz w:val="28"/>
      <w:szCs w:val="22"/>
    </w:rPr>
  </w:style>
  <w:style w:type="paragraph" w:styleId="ListParagraph">
    <w:name w:val="List Paragraph"/>
    <w:basedOn w:val="Normal"/>
    <w:uiPriority w:val="34"/>
    <w:qFormat/>
    <w:rsid w:val="00621341"/>
    <w:pPr>
      <w:ind w:left="720"/>
      <w:contextualSpacing/>
      <w:jc w:val="both"/>
    </w:pPr>
    <w:rPr>
      <w:rFonts w:ascii="Calibri" w:eastAsia="Times New Roman" w:hAnsi="Calibri" w:cs="Times New Roman"/>
      <w:color w:val="EF4048" w:themeColor="accent5"/>
      <w:sz w:val="28"/>
    </w:rPr>
  </w:style>
  <w:style w:type="paragraph" w:styleId="NormalWeb">
    <w:name w:val="Normal (Web)"/>
    <w:basedOn w:val="Normal"/>
    <w:uiPriority w:val="99"/>
    <w:semiHidden/>
    <w:unhideWhenUsed/>
    <w:rsid w:val="00E872E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872E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72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thandra\Downloads\doc-regular-page(1)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232427"/>
      </a:dk1>
      <a:lt1>
        <a:srgbClr val="FFFFFF"/>
      </a:lt1>
      <a:dk2>
        <a:srgbClr val="00AAE7"/>
      </a:dk2>
      <a:lt2>
        <a:srgbClr val="FFFFFF"/>
      </a:lt2>
      <a:accent1>
        <a:srgbClr val="2368A0"/>
      </a:accent1>
      <a:accent2>
        <a:srgbClr val="00AAE7"/>
      </a:accent2>
      <a:accent3>
        <a:srgbClr val="0D416B"/>
      </a:accent3>
      <a:accent4>
        <a:srgbClr val="8C8C8C"/>
      </a:accent4>
      <a:accent5>
        <a:srgbClr val="EF4048"/>
      </a:accent5>
      <a:accent6>
        <a:srgbClr val="B7B3B3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DABA55-DEBF-4F17-8714-D2BCE78C3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doc-regular-page(1)</Template>
  <TotalTime>39</TotalTime>
  <Pages>3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 Thandra</dc:creator>
  <cp:keywords/>
  <dc:description/>
  <cp:lastModifiedBy>Lakshman Thandra</cp:lastModifiedBy>
  <cp:revision>6</cp:revision>
  <cp:lastPrinted>2019-01-22T15:43:00Z</cp:lastPrinted>
  <dcterms:created xsi:type="dcterms:W3CDTF">2019-11-12T05:54:00Z</dcterms:created>
  <dcterms:modified xsi:type="dcterms:W3CDTF">2019-11-12T06:33:00Z</dcterms:modified>
</cp:coreProperties>
</file>