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F6" w:rsidRPr="00673F8E" w:rsidRDefault="00AF58F6" w:rsidP="00AF58F6">
      <w:pPr>
        <w:pStyle w:val="NoSpacing"/>
        <w:rPr>
          <w:noProof/>
          <w:sz w:val="28"/>
          <w:szCs w:val="28"/>
        </w:rPr>
      </w:pPr>
    </w:p>
    <w:p w:rsidR="00AF58F6" w:rsidRPr="00673F8E" w:rsidRDefault="00AF58F6" w:rsidP="00AF58F6">
      <w:pPr>
        <w:pStyle w:val="NoSpacing"/>
        <w:rPr>
          <w:b/>
          <w:sz w:val="32"/>
          <w:szCs w:val="32"/>
        </w:rPr>
      </w:pPr>
      <w:r w:rsidRPr="00673F8E">
        <w:rPr>
          <w:b/>
          <w:sz w:val="32"/>
          <w:szCs w:val="32"/>
        </w:rPr>
        <w:t>MySQL Queries: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A list of commonly used MySQL queries to create database, use database, create table, insert record, update record, delete record, select record, truncate table and drop table are given below.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Default="00AF58F6" w:rsidP="00AF58F6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673F8E">
        <w:rPr>
          <w:b/>
          <w:sz w:val="32"/>
          <w:szCs w:val="32"/>
        </w:rPr>
        <w:t>MySQL Create Database</w:t>
      </w:r>
      <w:r>
        <w:rPr>
          <w:b/>
          <w:sz w:val="32"/>
          <w:szCs w:val="32"/>
        </w:rPr>
        <w:t>:</w:t>
      </w:r>
    </w:p>
    <w:p w:rsidR="00AF58F6" w:rsidRPr="00673F8E" w:rsidRDefault="00AF58F6" w:rsidP="00AF58F6">
      <w:pPr>
        <w:pStyle w:val="NoSpacing"/>
        <w:ind w:left="720"/>
        <w:rPr>
          <w:b/>
          <w:sz w:val="32"/>
          <w:szCs w:val="32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MySQL create database is used to create database. For example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creat</w:t>
      </w:r>
      <w:bookmarkStart w:id="0" w:name="_GoBack"/>
      <w:bookmarkEnd w:id="0"/>
      <w:r w:rsidRPr="00673F8E">
        <w:rPr>
          <w:sz w:val="28"/>
          <w:szCs w:val="28"/>
        </w:rPr>
        <w:t>e database db1; 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Default="00AF58F6" w:rsidP="00AF58F6">
      <w:pPr>
        <w:pStyle w:val="NoSpacing"/>
        <w:rPr>
          <w:b/>
          <w:sz w:val="32"/>
          <w:szCs w:val="32"/>
        </w:rPr>
      </w:pPr>
      <w:r w:rsidRPr="00673F8E">
        <w:rPr>
          <w:b/>
          <w:sz w:val="32"/>
          <w:szCs w:val="32"/>
        </w:rPr>
        <w:t>2. MySQL Select/Use Database:</w:t>
      </w:r>
    </w:p>
    <w:p w:rsidR="00AF58F6" w:rsidRPr="00673F8E" w:rsidRDefault="00AF58F6" w:rsidP="00AF58F6">
      <w:pPr>
        <w:pStyle w:val="NoSpacing"/>
        <w:rPr>
          <w:b/>
          <w:sz w:val="32"/>
          <w:szCs w:val="32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MySQL use database is used to select database. For example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use db1; 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Default="00AF58F6" w:rsidP="00AF58F6">
      <w:pPr>
        <w:pStyle w:val="NoSpacing"/>
        <w:rPr>
          <w:b/>
          <w:sz w:val="32"/>
          <w:szCs w:val="32"/>
        </w:rPr>
      </w:pPr>
      <w:r w:rsidRPr="00673F8E">
        <w:rPr>
          <w:b/>
          <w:sz w:val="32"/>
          <w:szCs w:val="32"/>
        </w:rPr>
        <w:t>3. MySQL Create Query</w:t>
      </w:r>
      <w:r>
        <w:rPr>
          <w:b/>
          <w:sz w:val="32"/>
          <w:szCs w:val="32"/>
        </w:rPr>
        <w:t>:</w:t>
      </w:r>
    </w:p>
    <w:p w:rsidR="00AF58F6" w:rsidRPr="00673F8E" w:rsidRDefault="00AF58F6" w:rsidP="00AF58F6">
      <w:pPr>
        <w:pStyle w:val="NoSpacing"/>
        <w:rPr>
          <w:b/>
          <w:sz w:val="32"/>
          <w:szCs w:val="32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MySQL create query is used to create a table, view, procedure and function. For example: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CREATE TABLE customers  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(</w:t>
      </w:r>
      <w:proofErr w:type="gramStart"/>
      <w:r w:rsidRPr="00673F8E">
        <w:rPr>
          <w:sz w:val="28"/>
          <w:szCs w:val="28"/>
        </w:rPr>
        <w:t>id</w:t>
      </w:r>
      <w:proofErr w:type="gramEnd"/>
      <w:r w:rsidRPr="00673F8E">
        <w:rPr>
          <w:sz w:val="28"/>
          <w:szCs w:val="28"/>
        </w:rPr>
        <w:t> </w:t>
      </w:r>
      <w:proofErr w:type="spellStart"/>
      <w:r w:rsidRPr="00673F8E">
        <w:rPr>
          <w:sz w:val="28"/>
          <w:szCs w:val="28"/>
        </w:rPr>
        <w:t>int</w:t>
      </w:r>
      <w:proofErr w:type="spellEnd"/>
      <w:r w:rsidRPr="00673F8E">
        <w:rPr>
          <w:sz w:val="28"/>
          <w:szCs w:val="28"/>
        </w:rPr>
        <w:t>(10),  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 </w:t>
      </w:r>
      <w:proofErr w:type="gramStart"/>
      <w:r w:rsidRPr="00673F8E">
        <w:rPr>
          <w:sz w:val="28"/>
          <w:szCs w:val="28"/>
        </w:rPr>
        <w:t>name</w:t>
      </w:r>
      <w:proofErr w:type="gramEnd"/>
      <w:r w:rsidRPr="00673F8E">
        <w:rPr>
          <w:sz w:val="28"/>
          <w:szCs w:val="28"/>
        </w:rPr>
        <w:t> </w:t>
      </w:r>
      <w:proofErr w:type="spellStart"/>
      <w:r w:rsidRPr="00673F8E">
        <w:rPr>
          <w:sz w:val="28"/>
          <w:szCs w:val="28"/>
        </w:rPr>
        <w:t>varchar</w:t>
      </w:r>
      <w:proofErr w:type="spellEnd"/>
      <w:r w:rsidRPr="00673F8E">
        <w:rPr>
          <w:sz w:val="28"/>
          <w:szCs w:val="28"/>
        </w:rPr>
        <w:t>(50),  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 </w:t>
      </w:r>
      <w:proofErr w:type="gramStart"/>
      <w:r w:rsidRPr="00673F8E">
        <w:rPr>
          <w:sz w:val="28"/>
          <w:szCs w:val="28"/>
        </w:rPr>
        <w:t>city</w:t>
      </w:r>
      <w:proofErr w:type="gramEnd"/>
      <w:r w:rsidRPr="00673F8E">
        <w:rPr>
          <w:sz w:val="28"/>
          <w:szCs w:val="28"/>
        </w:rPr>
        <w:t> </w:t>
      </w:r>
      <w:proofErr w:type="spellStart"/>
      <w:r w:rsidRPr="00673F8E">
        <w:rPr>
          <w:sz w:val="28"/>
          <w:szCs w:val="28"/>
        </w:rPr>
        <w:t>varchar</w:t>
      </w:r>
      <w:proofErr w:type="spellEnd"/>
      <w:r w:rsidRPr="00673F8E">
        <w:rPr>
          <w:sz w:val="28"/>
          <w:szCs w:val="28"/>
        </w:rPr>
        <w:t>(50),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 PRIMARY KEY (</w:t>
      </w:r>
      <w:proofErr w:type="gramStart"/>
      <w:r w:rsidRPr="00673F8E">
        <w:rPr>
          <w:sz w:val="28"/>
          <w:szCs w:val="28"/>
        </w:rPr>
        <w:t>id )</w:t>
      </w:r>
      <w:proofErr w:type="gramEnd"/>
      <w:r w:rsidRPr="00673F8E">
        <w:rPr>
          <w:sz w:val="28"/>
          <w:szCs w:val="28"/>
        </w:rPr>
        <w:t>  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);  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Pr="00673F8E" w:rsidRDefault="00AF58F6" w:rsidP="00AF58F6">
      <w:pPr>
        <w:pStyle w:val="NoSpacing"/>
        <w:rPr>
          <w:b/>
          <w:sz w:val="32"/>
          <w:szCs w:val="32"/>
        </w:rPr>
      </w:pPr>
      <w:r w:rsidRPr="00673F8E">
        <w:rPr>
          <w:b/>
          <w:sz w:val="32"/>
          <w:szCs w:val="32"/>
        </w:rPr>
        <w:t>4.  MySQL Insert Query</w:t>
      </w:r>
      <w:r>
        <w:rPr>
          <w:b/>
          <w:sz w:val="32"/>
          <w:szCs w:val="32"/>
        </w:rPr>
        <w:t>: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MySQL insert query is used to insert records into table. For example: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insert into customers </w:t>
      </w:r>
      <w:proofErr w:type="gramStart"/>
      <w:r w:rsidRPr="00673F8E">
        <w:rPr>
          <w:sz w:val="28"/>
          <w:szCs w:val="28"/>
        </w:rPr>
        <w:t>values(</w:t>
      </w:r>
      <w:proofErr w:type="gramEnd"/>
      <w:r w:rsidRPr="00673F8E">
        <w:rPr>
          <w:sz w:val="28"/>
          <w:szCs w:val="28"/>
        </w:rPr>
        <w:t>101,'rahul','delhi');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6) MySQL Update Query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MySQL update query is used to update records of a table. For example:</w:t>
      </w:r>
    </w:p>
    <w:p w:rsidR="00AF58F6" w:rsidRDefault="00AF58F6" w:rsidP="00AF58F6">
      <w:pPr>
        <w:pStyle w:val="NoSpacing"/>
        <w:rPr>
          <w:sz w:val="28"/>
          <w:szCs w:val="28"/>
        </w:rPr>
      </w:pPr>
    </w:p>
    <w:p w:rsidR="00AF58F6" w:rsidRDefault="00AF58F6" w:rsidP="00AF58F6">
      <w:pPr>
        <w:pStyle w:val="NoSpacing"/>
        <w:rPr>
          <w:sz w:val="28"/>
          <w:szCs w:val="28"/>
        </w:rPr>
      </w:pPr>
    </w:p>
    <w:p w:rsidR="00AF58F6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update customers set name='bob', city='london' where id=101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Default="00AF58F6" w:rsidP="00AF58F6">
      <w:pPr>
        <w:pStyle w:val="NoSpacing"/>
        <w:rPr>
          <w:b/>
          <w:sz w:val="32"/>
          <w:szCs w:val="32"/>
        </w:rPr>
      </w:pPr>
      <w:r w:rsidRPr="00673F8E">
        <w:rPr>
          <w:b/>
          <w:sz w:val="32"/>
          <w:szCs w:val="32"/>
        </w:rPr>
        <w:t>6. MySQL Delete Query:</w:t>
      </w:r>
    </w:p>
    <w:p w:rsidR="00AF58F6" w:rsidRPr="00673F8E" w:rsidRDefault="00AF58F6" w:rsidP="00AF58F6">
      <w:pPr>
        <w:pStyle w:val="NoSpacing"/>
        <w:rPr>
          <w:b/>
          <w:sz w:val="32"/>
          <w:szCs w:val="32"/>
        </w:rPr>
      </w:pPr>
    </w:p>
    <w:p w:rsidR="00AF58F6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MySQL update query is used to delete records of a table from database.</w:t>
      </w:r>
    </w:p>
    <w:p w:rsidR="00AF58F6" w:rsidRDefault="00AF58F6" w:rsidP="00AF58F6">
      <w:pPr>
        <w:pStyle w:val="NoSpacing"/>
        <w:rPr>
          <w:b/>
          <w:sz w:val="32"/>
          <w:szCs w:val="32"/>
        </w:rPr>
      </w:pPr>
      <w:r w:rsidRPr="00673F8E">
        <w:rPr>
          <w:sz w:val="28"/>
          <w:szCs w:val="28"/>
        </w:rPr>
        <w:t xml:space="preserve"> </w:t>
      </w:r>
      <w:r w:rsidRPr="00673F8E">
        <w:rPr>
          <w:b/>
          <w:sz w:val="32"/>
          <w:szCs w:val="32"/>
        </w:rPr>
        <w:t>For example:</w:t>
      </w:r>
    </w:p>
    <w:p w:rsidR="00AF58F6" w:rsidRPr="00673F8E" w:rsidRDefault="00AF58F6" w:rsidP="00AF58F6">
      <w:pPr>
        <w:pStyle w:val="NoSpacing"/>
        <w:rPr>
          <w:b/>
          <w:sz w:val="32"/>
          <w:szCs w:val="32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delete from customers where id=101;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Default="00AF58F6" w:rsidP="00AF58F6">
      <w:pPr>
        <w:pStyle w:val="NoSpacing"/>
        <w:rPr>
          <w:b/>
          <w:sz w:val="32"/>
          <w:szCs w:val="32"/>
        </w:rPr>
      </w:pPr>
      <w:r w:rsidRPr="00673F8E">
        <w:rPr>
          <w:b/>
          <w:sz w:val="32"/>
          <w:szCs w:val="32"/>
        </w:rPr>
        <w:t>7. MySQL Select Query:</w:t>
      </w:r>
    </w:p>
    <w:p w:rsidR="00AF58F6" w:rsidRPr="00673F8E" w:rsidRDefault="00AF58F6" w:rsidP="00AF58F6">
      <w:pPr>
        <w:pStyle w:val="NoSpacing"/>
        <w:rPr>
          <w:b/>
          <w:sz w:val="32"/>
          <w:szCs w:val="32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Oracle select query is used to fetch records from database. For example: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  <w:r w:rsidRPr="00673F8E">
        <w:rPr>
          <w:sz w:val="28"/>
          <w:szCs w:val="28"/>
        </w:rPr>
        <w:t>SELECT * from customers;  </w:t>
      </w: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Pr="00673F8E" w:rsidRDefault="00AF58F6" w:rsidP="00AF58F6">
      <w:pPr>
        <w:pStyle w:val="NoSpacing"/>
        <w:rPr>
          <w:sz w:val="28"/>
          <w:szCs w:val="28"/>
        </w:rPr>
      </w:pPr>
    </w:p>
    <w:p w:rsidR="00AF58F6" w:rsidRPr="00A66691" w:rsidRDefault="00AF58F6" w:rsidP="00A66691">
      <w:pPr>
        <w:rPr>
          <w:color w:val="232427" w:themeColor="text1"/>
          <w:sz w:val="28"/>
          <w:szCs w:val="28"/>
        </w:rPr>
      </w:pPr>
    </w:p>
    <w:sectPr w:rsidR="00AF58F6" w:rsidRPr="00A66691" w:rsidSect="00A6669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60" w:right="1440" w:bottom="1296" w:left="1440" w:header="576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21D" w:rsidRDefault="004E021D" w:rsidP="008F39C0">
      <w:r>
        <w:separator/>
      </w:r>
    </w:p>
  </w:endnote>
  <w:endnote w:type="continuationSeparator" w:id="0">
    <w:p w:rsidR="004E021D" w:rsidRDefault="004E021D" w:rsidP="008F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E30742">
    <w:pPr>
      <w:pStyle w:val="Footer"/>
    </w:pPr>
    <w:r w:rsidRPr="00A017F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20C37B9" wp14:editId="59C2A978">
              <wp:simplePos x="0" y="0"/>
              <wp:positionH relativeFrom="column">
                <wp:posOffset>-805045</wp:posOffset>
              </wp:positionH>
              <wp:positionV relativeFrom="paragraph">
                <wp:posOffset>-141605</wp:posOffset>
              </wp:positionV>
              <wp:extent cx="4170680" cy="399415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70680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017F2" w:rsidRPr="00371FCE" w:rsidRDefault="00A017F2" w:rsidP="00A017F2">
                          <w:pPr>
                            <w:rPr>
                              <w:b/>
                              <w:sz w:val="28"/>
                            </w:rPr>
                          </w:pPr>
                          <w:r w:rsidRPr="00371FCE"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  <w:t>© 2019 Miracle Software Systems,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0C37B9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-63.4pt;margin-top:-11.15pt;width:328.4pt;height:31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" filled="f" stroked="f" strokeweight=".5pt">
              <v:textbox>
                <w:txbxContent>
                  <w:p w:rsidR="00A017F2" w:rsidRPr="00371FCE" w:rsidRDefault="00A017F2" w:rsidP="00A017F2">
                    <w:pPr>
                      <w:rPr>
                        <w:b/>
                        <w:sz w:val="28"/>
                      </w:rPr>
                    </w:pPr>
                    <w:r w:rsidRPr="00371FCE">
                      <w:rPr>
                        <w:rFonts w:ascii="Calibri" w:hAnsi="Calibri" w:cs="Calibri"/>
                        <w:b/>
                        <w:sz w:val="28"/>
                      </w:rPr>
                      <w:t>© 2019 Miracle Software Systems, 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F5460E" wp14:editId="4C8D58C2">
              <wp:simplePos x="0" y="0"/>
              <wp:positionH relativeFrom="column">
                <wp:posOffset>4608830</wp:posOffset>
              </wp:positionH>
              <wp:positionV relativeFrom="paragraph">
                <wp:posOffset>-138565</wp:posOffset>
              </wp:positionV>
              <wp:extent cx="2105025" cy="399415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0E21" w:rsidRPr="00371FCE" w:rsidRDefault="001F0E21" w:rsidP="001F0E21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 w:rsidRPr="00371FCE"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  <w:t>www.miraclesoft.com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F5460E" id="Text Box 18" o:spid="_x0000_s1027" type="#_x0000_t202" style="position:absolute;margin-left:362.9pt;margin-top:-10.9pt;width:165.75pt;height:31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" filled="f" stroked="f" strokeweight=".5pt">
              <v:textbox>
                <w:txbxContent>
                  <w:p w:rsidR="001F0E21" w:rsidRPr="00371FCE" w:rsidRDefault="001F0E21" w:rsidP="001F0E21">
                    <w:pPr>
                      <w:jc w:val="right"/>
                      <w:rPr>
                        <w:b/>
                        <w:sz w:val="28"/>
                      </w:rPr>
                    </w:pPr>
                    <w:r w:rsidRPr="00371FCE">
                      <w:rPr>
                        <w:rFonts w:ascii="Calibri" w:hAnsi="Calibri" w:cs="Calibri"/>
                        <w:b/>
                        <w:sz w:val="28"/>
                      </w:rPr>
                      <w:t>www.miraclesoft.com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7993" behindDoc="0" locked="0" layoutInCell="1" allowOverlap="1">
              <wp:simplePos x="0" y="0"/>
              <wp:positionH relativeFrom="column">
                <wp:posOffset>-690880</wp:posOffset>
              </wp:positionH>
              <wp:positionV relativeFrom="paragraph">
                <wp:posOffset>-275455</wp:posOffset>
              </wp:positionV>
              <wp:extent cx="7305040" cy="78105"/>
              <wp:effectExtent l="0" t="0" r="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05040" cy="78105"/>
                        <a:chOff x="0" y="0"/>
                        <a:chExt cx="7305603" cy="78377"/>
                      </a:xfrm>
                    </wpg:grpSpPr>
                    <wps:wsp>
                      <wps:cNvPr id="35" name="Rectangle 35"/>
                      <wps:cNvSpPr/>
                      <wps:spPr>
                        <a:xfrm>
                          <a:off x="0" y="0"/>
                          <a:ext cx="5384800" cy="781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>
                          <a:off x="5372100" y="0"/>
                          <a:ext cx="1442720" cy="781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6804660" y="0"/>
                          <a:ext cx="500943" cy="7837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A97C70" id="Group 38" o:spid="_x0000_s1026" style="position:absolute;margin-left:-54.4pt;margin-top:-21.7pt;width:575.2pt;height:6.15pt;z-index:251647993;mso-height-relative:margin" coordsize="73056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">
              <v:rect id="Rectangle 35" o:spid="_x0000_s1027" style="position:absolute;width:53848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VWsUA&#10;AADbAAAADwAAAGRycy9kb3ducmV2LnhtbESP0WrCQBRE3wv+w3ILvhTdaBuR6CpqFYovtokfcMne&#10;JsHs3ZDdJunfu0Khj8PMnGHW28HUoqPWVZYVzKYRCOLc6ooLBdfsNFmCcB5ZY22ZFPySg+1m9LTG&#10;RNuev6hLfSEChF2CCkrvm0RKl5dk0E1tQxy8b9sa9EG2hdQt9gFuajmPooU0WHFYKLGhQ0n5Lf0x&#10;CrLL5+J4qmKeN7f33Vse71+O571S4+dhtwLhafD/4b/2h1bwGsPjS/gB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pVaxQAAANsAAAAPAAAAAAAAAAAAAAAAAJgCAABkcnMv&#10;ZG93bnJldi54bWxQSwUGAAAAAAQABAD1AAAAigMAAAAA&#10;" fillcolor="#232427 [3213]" stroked="f" strokeweight="1pt"/>
              <v:rect id="Rectangle 36" o:spid="_x0000_s1028" style="position:absolute;left:53721;width:14427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0c0MUA&#10;AADbAAAADwAAAGRycy9kb3ducmV2LnhtbESPQWvCQBSE74X+h+UVvOmmDWiJriEIgogUmtZDb4/s&#10;MxvNvg3ZNcb++m6h0OMwM98wq3y0rRio941jBc+zBARx5XTDtYLPj+30FYQPyBpbx6TgTh7y9ePD&#10;CjPtbvxOQxlqESHsM1RgQugyKX1lyKKfuY44eifXWwxR9rXUPd4i3LbyJUnm0mLDccFgRxtD1aW8&#10;WgX78yItzVAM3+kbHY07Hr62G6/U5GksliACjeE//NfeaQXpHH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RzQxQAAANsAAAAPAAAAAAAAAAAAAAAAAJgCAABkcnMv&#10;ZG93bnJldi54bWxQSwUGAAAAAAQABAD1AAAAigMAAAAA&#10;" fillcolor="#2368a0 [3204]" stroked="f" strokeweight="1pt"/>
              <v:rect id="Rectangle 37" o:spid="_x0000_s1029" style="position:absolute;left:68046;width:5010;height: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NdQMcA&#10;AADbAAAADwAAAGRycy9kb3ducmV2LnhtbESP3WoCMRSE7wXfIRzBO81qoa2rUaRQqIgUfyjt3XFz&#10;3KxuTpZNdNc+fVMo9HKYmW+Y2aK1pbhR7QvHCkbDBARx5nTBuYLD/nXwDMIHZI2lY1JwJw+Lebcz&#10;w1S7hrd024VcRAj7FBWYEKpUSp8ZsuiHriKO3snVFkOUdS51jU2E21KOk+RRWiw4Lhis6MVQdtld&#10;rQJ3/p4c1s3mctybSfbxNc4/V++NUv1eu5yCCNSG//Bf+00reHiC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zXUDHAAAA2wAAAA8AAAAAAAAAAAAAAAAAmAIAAGRy&#10;cy9kb3ducmV2LnhtbFBLBQYAAAAABAAEAPUAAACMAwAAAAA=&#10;" fillcolor="#00aae7 [3215]" stroked="f" strokeweight="1pt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DF44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-934085</wp:posOffset>
              </wp:positionH>
              <wp:positionV relativeFrom="paragraph">
                <wp:posOffset>-2232199</wp:posOffset>
              </wp:positionV>
              <wp:extent cx="7863840" cy="331914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3319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45098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808E064" id="Rectangle 8" o:spid="_x0000_s1026" style="position:absolute;margin-left:-73.55pt;margin-top:-175.75pt;width:619.2pt;height:261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" stroked="f" strokeweight="1pt">
              <v:fill opacity="29555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-2228850</wp:posOffset>
              </wp:positionV>
              <wp:extent cx="7863840" cy="486410"/>
              <wp:effectExtent l="0" t="0" r="0" b="0"/>
              <wp:wrapNone/>
              <wp:docPr id="13" name="Right Tri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63840" cy="48641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E343B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3" o:spid="_x0000_s1026" type="#_x0000_t6" style="position:absolute;margin-left:-1in;margin-top:-175.5pt;width:619.2pt;height:38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" fillcolor="white [3212]" stroked="f" strokeweight="1pt"/>
          </w:pict>
        </mc:Fallback>
      </mc:AlternateContent>
    </w:r>
    <w:r w:rsidR="00B077D8">
      <w:rPr>
        <w:noProof/>
      </w:rPr>
      <w:drawing>
        <wp:anchor distT="0" distB="0" distL="114300" distR="114300" simplePos="0" relativeHeight="251681792" behindDoc="1" locked="0" layoutInCell="1" allowOverlap="1">
          <wp:simplePos x="0" y="0"/>
          <wp:positionH relativeFrom="margin">
            <wp:posOffset>-914400</wp:posOffset>
          </wp:positionH>
          <wp:positionV relativeFrom="margin">
            <wp:posOffset>4735830</wp:posOffset>
          </wp:positionV>
          <wp:extent cx="7863205" cy="3883025"/>
          <wp:effectExtent l="0" t="0" r="0" b="317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eyza-nur-kocaosmanoglu-1290279-unsplash.jpg"/>
                  <pic:cNvPicPr/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63205" cy="3883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DCB" w:rsidRPr="001F0E2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F951EE1" wp14:editId="66CE661E">
              <wp:simplePos x="0" y="0"/>
              <wp:positionH relativeFrom="column">
                <wp:posOffset>-760095</wp:posOffset>
              </wp:positionH>
              <wp:positionV relativeFrom="paragraph">
                <wp:posOffset>1197610</wp:posOffset>
              </wp:positionV>
              <wp:extent cx="3182620" cy="399415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82620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F3856" w:rsidRPr="002F3856" w:rsidRDefault="002F3856" w:rsidP="002F3856">
                          <w:pPr>
                            <w:rPr>
                              <w:b/>
                              <w:color w:val="FFFFFF" w:themeColor="background2"/>
                              <w:sz w:val="28"/>
                            </w:rPr>
                          </w:pPr>
                          <w:r w:rsidRPr="002F3856">
                            <w:rPr>
                              <w:rFonts w:ascii="Calibri" w:hAnsi="Calibri" w:cs="Calibri"/>
                              <w:b/>
                              <w:color w:val="FFFFFF" w:themeColor="background2"/>
                              <w:sz w:val="28"/>
                            </w:rPr>
                            <w:t>© 2019 Miracle Software Systems,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51EE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-59.85pt;margin-top:94.3pt;width:250.6pt;height:31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" filled="f" stroked="f" strokeweight=".5pt">
              <v:textbox>
                <w:txbxContent>
                  <w:p w:rsidR="002F3856" w:rsidRPr="002F3856" w:rsidRDefault="002F3856" w:rsidP="002F3856">
                    <w:pPr>
                      <w:rPr>
                        <w:b/>
                        <w:color w:val="FFFFFF" w:themeColor="background2"/>
                        <w:sz w:val="28"/>
                      </w:rPr>
                    </w:pPr>
                    <w:r w:rsidRPr="002F3856">
                      <w:rPr>
                        <w:rFonts w:ascii="Calibri" w:hAnsi="Calibri" w:cs="Calibri"/>
                        <w:b/>
                        <w:color w:val="FFFFFF" w:themeColor="background2"/>
                        <w:sz w:val="28"/>
                      </w:rPr>
                      <w:t>© 2019 Miracle Software Systems, Inc.</w:t>
                    </w:r>
                  </w:p>
                </w:txbxContent>
              </v:textbox>
            </v:shape>
          </w:pict>
        </mc:Fallback>
      </mc:AlternateContent>
    </w:r>
    <w:r w:rsidR="00A12DCB" w:rsidRPr="001F0E2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8E538E" wp14:editId="24283240">
              <wp:simplePos x="0" y="0"/>
              <wp:positionH relativeFrom="column">
                <wp:posOffset>3976370</wp:posOffset>
              </wp:positionH>
              <wp:positionV relativeFrom="paragraph">
                <wp:posOffset>1197368</wp:posOffset>
              </wp:positionV>
              <wp:extent cx="2742565" cy="399415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256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F3856" w:rsidRPr="002F3856" w:rsidRDefault="002F3856" w:rsidP="002F3856">
                          <w:pPr>
                            <w:jc w:val="right"/>
                            <w:rPr>
                              <w:b/>
                              <w:color w:val="FFFFFF" w:themeColor="background2"/>
                              <w:sz w:val="28"/>
                            </w:rPr>
                          </w:pPr>
                          <w:r w:rsidRPr="002F3856">
                            <w:rPr>
                              <w:rFonts w:ascii="Calibri" w:hAnsi="Calibri" w:cs="Calibri"/>
                              <w:b/>
                              <w:color w:val="FFFFFF" w:themeColor="background2"/>
                              <w:sz w:val="28"/>
                            </w:rPr>
                            <w:t>www.miraclesoft.com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98E538E" id="Text Box 21" o:spid="_x0000_s1029" type="#_x0000_t202" style="position:absolute;margin-left:313.1pt;margin-top:94.3pt;width:215.95pt;height:3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" filled="f" stroked="f" strokeweight=".5pt">
              <v:textbox>
                <w:txbxContent>
                  <w:p w:rsidR="002F3856" w:rsidRPr="002F3856" w:rsidRDefault="002F3856" w:rsidP="002F3856">
                    <w:pPr>
                      <w:jc w:val="right"/>
                      <w:rPr>
                        <w:b/>
                        <w:color w:val="FFFFFF" w:themeColor="background2"/>
                        <w:sz w:val="28"/>
                      </w:rPr>
                    </w:pPr>
                    <w:r w:rsidRPr="002F3856">
                      <w:rPr>
                        <w:rFonts w:ascii="Calibri" w:hAnsi="Calibri" w:cs="Calibri"/>
                        <w:b/>
                        <w:color w:val="FFFFFF" w:themeColor="background2"/>
                        <w:sz w:val="28"/>
                      </w:rPr>
                      <w:t>www.miraclesoft.com</w:t>
                    </w:r>
                  </w:p>
                </w:txbxContent>
              </v:textbox>
            </v:shape>
          </w:pict>
        </mc:Fallback>
      </mc:AlternateContent>
    </w:r>
    <w:r w:rsidR="00A12DCB">
      <w:rPr>
        <w:noProof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margin">
            <wp:posOffset>-942975</wp:posOffset>
          </wp:positionH>
          <wp:positionV relativeFrom="margin">
            <wp:posOffset>7534275</wp:posOffset>
          </wp:positionV>
          <wp:extent cx="7863840" cy="1113155"/>
          <wp:effectExtent l="0" t="0" r="0" b="444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ooter#1.png"/>
                  <pic:cNvPicPr/>
                </pic:nvPicPr>
                <pic:blipFill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63840" cy="1113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21D" w:rsidRDefault="004E021D" w:rsidP="008F39C0">
      <w:r>
        <w:separator/>
      </w:r>
    </w:p>
  </w:footnote>
  <w:footnote w:type="continuationSeparator" w:id="0">
    <w:p w:rsidR="004E021D" w:rsidRDefault="004E021D" w:rsidP="008F3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91" w:rsidRDefault="00A66691">
    <w:pPr>
      <w:pStyle w:val="Header"/>
    </w:pPr>
    <w:r>
      <w:rPr>
        <w:noProof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posOffset>-944880</wp:posOffset>
          </wp:positionH>
          <wp:positionV relativeFrom="margin">
            <wp:posOffset>-1376477</wp:posOffset>
          </wp:positionV>
          <wp:extent cx="7863840" cy="12928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age-header-v1.0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1292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3812A2">
    <w:pPr>
      <w:pStyle w:val="Header"/>
    </w:pPr>
    <w:r>
      <w:rPr>
        <w:noProof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margin">
            <wp:posOffset>-329073</wp:posOffset>
          </wp:positionH>
          <wp:positionV relativeFrom="margin">
            <wp:posOffset>-577850</wp:posOffset>
          </wp:positionV>
          <wp:extent cx="3017520" cy="828040"/>
          <wp:effectExtent l="0" t="0" r="508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iracle-logo-dark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17520" cy="828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270FE"/>
    <w:multiLevelType w:val="hybridMultilevel"/>
    <w:tmpl w:val="148E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F6"/>
    <w:rsid w:val="00052963"/>
    <w:rsid w:val="000530A2"/>
    <w:rsid w:val="000601A2"/>
    <w:rsid w:val="0006208E"/>
    <w:rsid w:val="00084357"/>
    <w:rsid w:val="00094624"/>
    <w:rsid w:val="000D207B"/>
    <w:rsid w:val="000E18B2"/>
    <w:rsid w:val="00103BDD"/>
    <w:rsid w:val="0010751D"/>
    <w:rsid w:val="001435BB"/>
    <w:rsid w:val="00143D3E"/>
    <w:rsid w:val="0017783E"/>
    <w:rsid w:val="001B031D"/>
    <w:rsid w:val="001E6EE9"/>
    <w:rsid w:val="001F0E21"/>
    <w:rsid w:val="00227296"/>
    <w:rsid w:val="00232D1D"/>
    <w:rsid w:val="00277B75"/>
    <w:rsid w:val="002B34AC"/>
    <w:rsid w:val="002F3856"/>
    <w:rsid w:val="00304E86"/>
    <w:rsid w:val="003566AA"/>
    <w:rsid w:val="00371FCE"/>
    <w:rsid w:val="00374DF4"/>
    <w:rsid w:val="00375BD4"/>
    <w:rsid w:val="003812A2"/>
    <w:rsid w:val="003B62E2"/>
    <w:rsid w:val="003C04AF"/>
    <w:rsid w:val="003F6753"/>
    <w:rsid w:val="00413378"/>
    <w:rsid w:val="004301D2"/>
    <w:rsid w:val="00446133"/>
    <w:rsid w:val="004461A7"/>
    <w:rsid w:val="00494EF5"/>
    <w:rsid w:val="004D2AD0"/>
    <w:rsid w:val="004E021D"/>
    <w:rsid w:val="004E24EC"/>
    <w:rsid w:val="0053533D"/>
    <w:rsid w:val="00564500"/>
    <w:rsid w:val="00576F39"/>
    <w:rsid w:val="00611796"/>
    <w:rsid w:val="006162E2"/>
    <w:rsid w:val="00621341"/>
    <w:rsid w:val="006B210A"/>
    <w:rsid w:val="006B5A49"/>
    <w:rsid w:val="006D48AE"/>
    <w:rsid w:val="007058A4"/>
    <w:rsid w:val="00735242"/>
    <w:rsid w:val="007414F2"/>
    <w:rsid w:val="0076690D"/>
    <w:rsid w:val="00784E9E"/>
    <w:rsid w:val="00785928"/>
    <w:rsid w:val="007C2895"/>
    <w:rsid w:val="007E5AEF"/>
    <w:rsid w:val="007E608A"/>
    <w:rsid w:val="00861827"/>
    <w:rsid w:val="0089744D"/>
    <w:rsid w:val="008A33BC"/>
    <w:rsid w:val="008F39C0"/>
    <w:rsid w:val="00913568"/>
    <w:rsid w:val="00915E7F"/>
    <w:rsid w:val="0092763D"/>
    <w:rsid w:val="0095553F"/>
    <w:rsid w:val="00982221"/>
    <w:rsid w:val="009913CB"/>
    <w:rsid w:val="009D6D56"/>
    <w:rsid w:val="00A017F2"/>
    <w:rsid w:val="00A10BAF"/>
    <w:rsid w:val="00A12DCB"/>
    <w:rsid w:val="00A201D3"/>
    <w:rsid w:val="00A3419E"/>
    <w:rsid w:val="00A35C4D"/>
    <w:rsid w:val="00A44F09"/>
    <w:rsid w:val="00A66691"/>
    <w:rsid w:val="00A71E1D"/>
    <w:rsid w:val="00A76D3D"/>
    <w:rsid w:val="00A81A2F"/>
    <w:rsid w:val="00AB26C1"/>
    <w:rsid w:val="00AD2B06"/>
    <w:rsid w:val="00AF58F6"/>
    <w:rsid w:val="00B0683C"/>
    <w:rsid w:val="00B077D8"/>
    <w:rsid w:val="00B1150E"/>
    <w:rsid w:val="00B43A6A"/>
    <w:rsid w:val="00B951B9"/>
    <w:rsid w:val="00BC03C4"/>
    <w:rsid w:val="00BC778C"/>
    <w:rsid w:val="00BF35E8"/>
    <w:rsid w:val="00C45D8F"/>
    <w:rsid w:val="00C81323"/>
    <w:rsid w:val="00D443D8"/>
    <w:rsid w:val="00D625A5"/>
    <w:rsid w:val="00D737AC"/>
    <w:rsid w:val="00DF44F3"/>
    <w:rsid w:val="00E2574F"/>
    <w:rsid w:val="00E30742"/>
    <w:rsid w:val="00E52C65"/>
    <w:rsid w:val="00E64587"/>
    <w:rsid w:val="00E80868"/>
    <w:rsid w:val="00F044E3"/>
    <w:rsid w:val="00F3578C"/>
    <w:rsid w:val="00F37141"/>
    <w:rsid w:val="00F76D75"/>
    <w:rsid w:val="00FA51E2"/>
    <w:rsid w:val="00F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EC33530B-AF70-4D7A-BD5E-5D8BDAF6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91"/>
    <w:pPr>
      <w:keepNext/>
      <w:keepLines/>
      <w:spacing w:before="120" w:after="120"/>
      <w:outlineLvl w:val="0"/>
    </w:pPr>
    <w:rPr>
      <w:rFonts w:ascii="Calibri" w:eastAsia="MS Mincho" w:hAnsi="Calibri" w:cs="Times New Roman"/>
      <w:b/>
      <w:bCs/>
      <w:color w:val="2368A0" w:themeColor="accen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41"/>
    <w:pPr>
      <w:keepNext/>
      <w:keepLines/>
      <w:spacing w:before="200"/>
      <w:outlineLvl w:val="1"/>
    </w:pPr>
    <w:rPr>
      <w:rFonts w:ascii="Calibri" w:eastAsia="MS Mincho" w:hAnsi="Calibri" w:cs="Times New Roman"/>
      <w:b/>
      <w:bCs/>
      <w:color w:val="0D416B" w:themeColor="accent3"/>
      <w:sz w:val="4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21341"/>
    <w:pPr>
      <w:keepNext/>
      <w:keepLines/>
      <w:spacing w:before="200"/>
      <w:outlineLvl w:val="2"/>
    </w:pPr>
    <w:rPr>
      <w:rFonts w:ascii="Calibri" w:eastAsia="MS Mincho" w:hAnsi="Calibri" w:cs="Times New Roman"/>
      <w:b/>
      <w:bCs/>
      <w:color w:val="00AAE7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341"/>
    <w:pPr>
      <w:keepNext/>
      <w:keepLines/>
      <w:spacing w:before="200"/>
      <w:outlineLvl w:val="3"/>
    </w:pPr>
    <w:rPr>
      <w:rFonts w:ascii="Calibri" w:eastAsia="MS Mincho" w:hAnsi="Calibri" w:cs="Times New Roman"/>
      <w:bCs/>
      <w:iCs/>
      <w:color w:val="0D416B" w:themeColor="accent3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1341"/>
    <w:pPr>
      <w:keepNext/>
      <w:keepLines/>
      <w:spacing w:before="200"/>
      <w:outlineLvl w:val="4"/>
    </w:pPr>
    <w:rPr>
      <w:rFonts w:ascii="Calibri" w:eastAsia="MS Mincho" w:hAnsi="Calibri" w:cs="Times New Roman"/>
      <w:i/>
      <w:color w:val="00AAE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341"/>
    <w:pPr>
      <w:spacing w:before="240" w:after="60"/>
      <w:outlineLvl w:val="5"/>
    </w:pPr>
    <w:rPr>
      <w:rFonts w:ascii="Calibri" w:eastAsia="MS Mincho" w:hAnsi="Calibri" w:cs="Times New Roman"/>
      <w:bCs/>
      <w:i/>
      <w:color w:val="0D416B" w:themeColor="accent3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9C0"/>
  </w:style>
  <w:style w:type="paragraph" w:styleId="Footer">
    <w:name w:val="footer"/>
    <w:basedOn w:val="Normal"/>
    <w:link w:val="Foot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C0"/>
  </w:style>
  <w:style w:type="paragraph" w:styleId="BalloonText">
    <w:name w:val="Balloon Text"/>
    <w:basedOn w:val="Normal"/>
    <w:link w:val="BalloonTextChar"/>
    <w:uiPriority w:val="99"/>
    <w:semiHidden/>
    <w:unhideWhenUsed/>
    <w:rsid w:val="003C04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AF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044E3"/>
  </w:style>
  <w:style w:type="character" w:customStyle="1" w:styleId="Heading1Char">
    <w:name w:val="Heading 1 Char"/>
    <w:basedOn w:val="DefaultParagraphFont"/>
    <w:link w:val="Heading1"/>
    <w:uiPriority w:val="9"/>
    <w:rsid w:val="00A66691"/>
    <w:rPr>
      <w:rFonts w:ascii="Calibri" w:eastAsia="MS Mincho" w:hAnsi="Calibri" w:cs="Times New Roman"/>
      <w:b/>
      <w:bCs/>
      <w:color w:val="2368A0" w:themeColor="accen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341"/>
    <w:rPr>
      <w:rFonts w:ascii="Calibri" w:eastAsia="MS Mincho" w:hAnsi="Calibri" w:cs="Times New Roman"/>
      <w:b/>
      <w:bCs/>
      <w:color w:val="0D416B" w:themeColor="accent3"/>
      <w:sz w:val="40"/>
      <w:szCs w:val="26"/>
    </w:rPr>
  </w:style>
  <w:style w:type="character" w:customStyle="1" w:styleId="Heading3Char">
    <w:name w:val="Heading 3 Char"/>
    <w:basedOn w:val="DefaultParagraphFont"/>
    <w:link w:val="Heading3"/>
    <w:rsid w:val="00621341"/>
    <w:rPr>
      <w:rFonts w:ascii="Calibri" w:eastAsia="MS Mincho" w:hAnsi="Calibri" w:cs="Times New Roman"/>
      <w:b/>
      <w:bCs/>
      <w:color w:val="00AAE7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1341"/>
    <w:rPr>
      <w:rFonts w:ascii="Calibri" w:eastAsia="MS Mincho" w:hAnsi="Calibri" w:cs="Times New Roman"/>
      <w:bCs/>
      <w:iCs/>
      <w:color w:val="0D416B" w:themeColor="accent3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21341"/>
    <w:rPr>
      <w:rFonts w:ascii="Calibri" w:eastAsia="MS Mincho" w:hAnsi="Calibri" w:cs="Times New Roman"/>
      <w:i/>
      <w:color w:val="00AAE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21341"/>
    <w:rPr>
      <w:rFonts w:ascii="Calibri" w:eastAsia="MS Mincho" w:hAnsi="Calibri" w:cs="Times New Roman"/>
      <w:bCs/>
      <w:i/>
      <w:color w:val="0D416B" w:themeColor="accent3"/>
      <w:sz w:val="28"/>
      <w:szCs w:val="22"/>
    </w:rPr>
  </w:style>
  <w:style w:type="paragraph" w:styleId="ListParagraph">
    <w:name w:val="List Paragraph"/>
    <w:basedOn w:val="Normal"/>
    <w:uiPriority w:val="34"/>
    <w:qFormat/>
    <w:rsid w:val="00621341"/>
    <w:pPr>
      <w:ind w:left="720"/>
      <w:contextualSpacing/>
      <w:jc w:val="both"/>
    </w:pPr>
    <w:rPr>
      <w:rFonts w:ascii="Calibri" w:eastAsia="Times New Roman" w:hAnsi="Calibri" w:cs="Times New Roman"/>
      <w:color w:val="EF4048" w:themeColor="accent5"/>
      <w:sz w:val="28"/>
    </w:rPr>
  </w:style>
  <w:style w:type="paragraph" w:styleId="NoSpacing">
    <w:name w:val="No Spacing"/>
    <w:uiPriority w:val="1"/>
    <w:qFormat/>
    <w:rsid w:val="00AF58F6"/>
    <w:pPr>
      <w:widowControl w:val="0"/>
      <w:suppressAutoHyphens/>
      <w:autoSpaceDN w:val="0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handra\Downloads\doc-regular-page(1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232427"/>
      </a:dk1>
      <a:lt1>
        <a:srgbClr val="FFFFFF"/>
      </a:lt1>
      <a:dk2>
        <a:srgbClr val="00AAE7"/>
      </a:dk2>
      <a:lt2>
        <a:srgbClr val="FFFFFF"/>
      </a:lt2>
      <a:accent1>
        <a:srgbClr val="2368A0"/>
      </a:accent1>
      <a:accent2>
        <a:srgbClr val="00AAE7"/>
      </a:accent2>
      <a:accent3>
        <a:srgbClr val="0D416B"/>
      </a:accent3>
      <a:accent4>
        <a:srgbClr val="8C8C8C"/>
      </a:accent4>
      <a:accent5>
        <a:srgbClr val="EF4048"/>
      </a:accent5>
      <a:accent6>
        <a:srgbClr val="B7B3B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F2BC46-1119-4BC2-BAA4-0557F7AD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doc-regular-page(1)</Template>
  <TotalTime>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Thandra</dc:creator>
  <cp:keywords/>
  <dc:description/>
  <cp:lastModifiedBy>Lakshman Thandra</cp:lastModifiedBy>
  <cp:revision>1</cp:revision>
  <cp:lastPrinted>2019-01-22T15:43:00Z</cp:lastPrinted>
  <dcterms:created xsi:type="dcterms:W3CDTF">2019-11-12T09:01:00Z</dcterms:created>
  <dcterms:modified xsi:type="dcterms:W3CDTF">2019-11-12T09:10:00Z</dcterms:modified>
</cp:coreProperties>
</file>